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1728"/>
        <w:gridCol w:w="7344"/>
      </w:tblGrid>
      <w:tr w:rsidR="000847BE" w:rsidRPr="000602FD" w14:paraId="6BBC1214" w14:textId="77777777">
        <w:trPr>
          <w:cantSplit/>
          <w:trHeight w:hRule="exact" w:val="1055"/>
        </w:trPr>
        <w:tc>
          <w:tcPr>
            <w:tcW w:w="1728" w:type="dxa"/>
          </w:tcPr>
          <w:p w14:paraId="2F5464C6" w14:textId="77777777" w:rsidR="000847BE" w:rsidRPr="000602FD" w:rsidRDefault="000847BE">
            <w:pPr>
              <w:rPr>
                <w:lang w:val="en-US"/>
              </w:rPr>
            </w:pPr>
          </w:p>
        </w:tc>
        <w:tc>
          <w:tcPr>
            <w:tcW w:w="7344" w:type="dxa"/>
            <w:vAlign w:val="center"/>
          </w:tcPr>
          <w:p w14:paraId="53AABC9F" w14:textId="77777777" w:rsidR="000847BE" w:rsidRPr="000602FD" w:rsidRDefault="000847BE">
            <w:pPr>
              <w:pStyle w:val="Anleitung"/>
              <w:rPr>
                <w:lang w:val="en-US"/>
              </w:rPr>
            </w:pPr>
            <w:r w:rsidRPr="000602FD">
              <w:rPr>
                <w:lang w:val="en-US"/>
              </w:rPr>
              <w:t>The partner or customer logo can be inserted if required in the right-hand header cell. This must be done individually for each section.</w:t>
            </w:r>
          </w:p>
          <w:p w14:paraId="5812FE8B" w14:textId="77777777" w:rsidR="00936928" w:rsidRPr="00936928" w:rsidRDefault="000847BE" w:rsidP="00936928">
            <w:pPr>
              <w:pStyle w:val="Anleitung"/>
              <w:rPr>
                <w:lang w:val="en-US"/>
              </w:rPr>
            </w:pPr>
            <w:r w:rsidRPr="000602FD">
              <w:rPr>
                <w:lang w:val="en-US"/>
              </w:rPr>
              <w:t xml:space="preserve">The project name can be changed under File </w:t>
            </w:r>
            <w:r w:rsidRPr="000602FD">
              <w:rPr>
                <w:lang w:val="en-US"/>
              </w:rPr>
              <w:sym w:font="Wingdings" w:char="F0E0"/>
            </w:r>
            <w:r w:rsidRPr="000602FD">
              <w:rPr>
                <w:lang w:val="en-US"/>
              </w:rPr>
              <w:t>Properties. It will then be updated throughout the document.</w:t>
            </w:r>
            <w:r w:rsidR="00936928">
              <w:rPr>
                <w:lang w:val="en-US"/>
              </w:rPr>
              <w:t xml:space="preserve"> </w:t>
            </w:r>
          </w:p>
        </w:tc>
      </w:tr>
      <w:tr w:rsidR="000847BE" w:rsidRPr="000602FD" w14:paraId="4FF971A6" w14:textId="77777777">
        <w:trPr>
          <w:cantSplit/>
          <w:trHeight w:val="5958"/>
        </w:trPr>
        <w:tc>
          <w:tcPr>
            <w:tcW w:w="9072" w:type="dxa"/>
            <w:gridSpan w:val="2"/>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r w:rsidR="000847BE" w:rsidRPr="000602FD" w14:paraId="542262AE" w14:textId="77777777">
        <w:trPr>
          <w:cantSplit/>
          <w:trHeight w:hRule="exact" w:val="5376"/>
        </w:trPr>
        <w:tc>
          <w:tcPr>
            <w:tcW w:w="9072" w:type="dxa"/>
            <w:gridSpan w:val="2"/>
          </w:tcPr>
          <w:p w14:paraId="285B9373" w14:textId="77777777" w:rsidR="000847BE" w:rsidRDefault="00936928" w:rsidP="00642BAB">
            <w:pPr>
              <w:keepNext/>
              <w:rPr>
                <w:rFonts w:ascii="Times New Roman" w:hAnsi="Times New Roman" w:cs="Times New Roman"/>
                <w:i/>
                <w:iCs/>
                <w:color w:val="3366FF"/>
                <w:sz w:val="24"/>
                <w:lang w:val="en-US"/>
              </w:rPr>
            </w:pPr>
            <w:r w:rsidRPr="00936928">
              <w:rPr>
                <w:rFonts w:ascii="Times New Roman" w:hAnsi="Times New Roman" w:cs="Times New Roman"/>
                <w:i/>
                <w:iCs/>
                <w:color w:val="3366FF"/>
                <w:sz w:val="24"/>
                <w:lang w:val="en-US"/>
              </w:rPr>
              <w:t>This blue colored text passages within this document are tips and guidance for filling out</w:t>
            </w:r>
            <w:r w:rsidRPr="00936928">
              <w:rPr>
                <w:rFonts w:ascii="Times New Roman" w:hAnsi="Times New Roman" w:cs="Times New Roman"/>
                <w:i/>
                <w:iCs/>
                <w:color w:val="3366FF"/>
                <w:sz w:val="24"/>
                <w:lang w:val="en-US"/>
              </w:rPr>
              <w:br/>
              <w:t>this template. If you are ready with your first draft</w:t>
            </w:r>
            <w:r w:rsidR="00642BAB">
              <w:rPr>
                <w:rFonts w:ascii="Times New Roman" w:hAnsi="Times New Roman" w:cs="Times New Roman"/>
                <w:i/>
                <w:iCs/>
                <w:color w:val="3366FF"/>
                <w:sz w:val="24"/>
                <w:lang w:val="en-US"/>
              </w:rPr>
              <w:t>,</w:t>
            </w:r>
            <w:r w:rsidRPr="00936928">
              <w:rPr>
                <w:rFonts w:ascii="Times New Roman" w:hAnsi="Times New Roman" w:cs="Times New Roman"/>
                <w:i/>
                <w:iCs/>
                <w:color w:val="3366FF"/>
                <w:sz w:val="24"/>
                <w:lang w:val="en-US"/>
              </w:rPr>
              <w:t xml:space="preserve"> you should delete </w:t>
            </w:r>
            <w:proofErr w:type="gramStart"/>
            <w:r w:rsidRPr="00936928">
              <w:rPr>
                <w:rFonts w:ascii="Times New Roman" w:hAnsi="Times New Roman" w:cs="Times New Roman"/>
                <w:i/>
                <w:iCs/>
                <w:color w:val="3366FF"/>
                <w:sz w:val="24"/>
                <w:lang w:val="en-US"/>
              </w:rPr>
              <w:t>this passages</w:t>
            </w:r>
            <w:proofErr w:type="gramEnd"/>
            <w:r w:rsidRPr="00936928">
              <w:rPr>
                <w:rFonts w:ascii="Times New Roman" w:hAnsi="Times New Roman" w:cs="Times New Roman"/>
                <w:i/>
                <w:iCs/>
                <w:color w:val="3366FF"/>
                <w:sz w:val="24"/>
                <w:lang w:val="en-US"/>
              </w:rPr>
              <w:t xml:space="preserve"> before sending the document to your sponsor.</w:t>
            </w:r>
          </w:p>
          <w:p w14:paraId="2F89CA4B" w14:textId="6FD6B2B1" w:rsidR="005C7817" w:rsidRPr="005C7817" w:rsidRDefault="005C7817" w:rsidP="00642BAB">
            <w:pPr>
              <w:keepNext/>
              <w:rPr>
                <w:lang w:val="en-US"/>
              </w:rPr>
            </w:pPr>
            <w:r w:rsidRPr="005C7817">
              <w:rPr>
                <w:rFonts w:ascii="Times New Roman" w:hAnsi="Times New Roman" w:cs="Times New Roman"/>
                <w:sz w:val="24"/>
                <w:lang w:val="en-US"/>
              </w:rPr>
              <w:t>[Send this to Cesear once completed for feedback and reiterations. You’ll get good grades]</w:t>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7777777" w:rsidR="000847BE" w:rsidRPr="000602FD" w:rsidRDefault="00381674">
            <w:pPr>
              <w:pStyle w:val="TabelleStandard"/>
              <w:rPr>
                <w:lang w:val="en-US"/>
              </w:rPr>
            </w:pPr>
            <w:r>
              <w:rPr>
                <w:lang w:val="en-US"/>
              </w:rPr>
              <w:t>0.</w:t>
            </w:r>
            <w:r w:rsidR="003437BC">
              <w:rPr>
                <w:lang w:val="en-US"/>
              </w:rPr>
              <w:t>1</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77777777" w:rsidR="000847BE" w:rsidRPr="000602FD" w:rsidRDefault="000847BE">
            <w:pPr>
              <w:pStyle w:val="TabelleStandard"/>
              <w:rPr>
                <w:lang w:val="en-US"/>
              </w:rPr>
            </w:pPr>
            <w:r w:rsidRPr="000602FD">
              <w:rPr>
                <w:lang w:val="en-US"/>
              </w:rPr>
              <w:t>Draft</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724D067" w:rsidR="000847BE" w:rsidRPr="000602FD" w:rsidRDefault="00776BE3">
            <w:pPr>
              <w:pStyle w:val="TabelleStandard"/>
              <w:rPr>
                <w:lang w:val="en-US"/>
              </w:rPr>
            </w:pPr>
            <w:r>
              <w:rPr>
                <w:lang w:val="en-US"/>
              </w:rPr>
              <w:t xml:space="preserve">Nick Demerse, Lukasz </w:t>
            </w:r>
            <w:proofErr w:type="spellStart"/>
            <w:r>
              <w:rPr>
                <w:lang w:val="en-US"/>
              </w:rPr>
              <w:t>Lubiak</w:t>
            </w:r>
            <w:proofErr w:type="spellEnd"/>
            <w:r>
              <w:rPr>
                <w:lang w:val="en-US"/>
              </w:rPr>
              <w:t xml:space="preserve">, Ryan Van de </w:t>
            </w:r>
            <w:proofErr w:type="spellStart"/>
            <w:r>
              <w:rPr>
                <w:lang w:val="en-US"/>
              </w:rPr>
              <w:t>ven</w:t>
            </w:r>
            <w:proofErr w:type="spellEnd"/>
            <w:r w:rsidR="00DA411B">
              <w:rPr>
                <w:lang w:val="en-US"/>
              </w:rPr>
              <w:t xml:space="preserve">, Aviel San </w:t>
            </w:r>
            <w:proofErr w:type="spellStart"/>
            <w:r w:rsidR="00DA411B">
              <w:rPr>
                <w:lang w:val="en-US"/>
              </w:rPr>
              <w:t>agustin</w:t>
            </w:r>
            <w:proofErr w:type="spellEnd"/>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56606416" w14:textId="77777777" w:rsidR="000847BE" w:rsidRPr="000602FD" w:rsidRDefault="000847BE">
      <w:pPr>
        <w:pStyle w:val="Anleitung"/>
        <w:rPr>
          <w:lang w:val="en-US"/>
        </w:rPr>
      </w:pPr>
      <w:r w:rsidRPr="000602FD">
        <w:rPr>
          <w:rStyle w:val="TextZchn"/>
          <w:lang w:val="en-US"/>
        </w:rPr>
        <w:t xml:space="preserve">The Project and Author fields are filled automatically with the data from the document properties (File </w:t>
      </w:r>
      <w:r w:rsidRPr="000602FD">
        <w:rPr>
          <w:rStyle w:val="TextZchn"/>
          <w:lang w:val="en-US"/>
        </w:rPr>
        <w:sym w:font="Wingdings" w:char="F0E0"/>
      </w:r>
      <w:r w:rsidRPr="000602FD">
        <w:rPr>
          <w:rStyle w:val="TextZchn"/>
          <w:lang w:val="en-US"/>
        </w:rPr>
        <w:t xml:space="preserve"> Properties). Once the appropriate entries have been made here, these fields can be updated with the "Update Field" function (can be found in the context menu for the individual fields). </w:t>
      </w:r>
    </w:p>
    <w:p w14:paraId="4AEC9182" w14:textId="77777777" w:rsidR="000847BE" w:rsidRPr="000602FD" w:rsidRDefault="000847BE">
      <w:pPr>
        <w:pStyle w:val="Anleitung"/>
        <w:rPr>
          <w:lang w:val="en-US"/>
        </w:rPr>
      </w:pPr>
      <w:r w:rsidRPr="000602FD">
        <w:rPr>
          <w:rStyle w:val="TextZchn"/>
          <w:lang w:val="en-US"/>
        </w:rPr>
        <w:t>Possible states for the document status include "Draft", "Released" and "Final</w:t>
      </w:r>
      <w:r w:rsidR="00642BAB">
        <w:rPr>
          <w:rStyle w:val="TextZchn"/>
          <w:lang w:val="en-US"/>
        </w:rPr>
        <w:t>.</w:t>
      </w:r>
      <w:r w:rsidRPr="000602FD">
        <w:rPr>
          <w:rStyle w:val="TextZchn"/>
          <w:lang w:val="en-US"/>
        </w:rPr>
        <w:t>" The status of the current document should be specified respectively in the field above.</w:t>
      </w: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18.10.24</w:t>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4A3442A2"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77777777" w:rsidR="000847BE" w:rsidRPr="000602FD" w:rsidRDefault="000847BE">
            <w:pPr>
              <w:rPr>
                <w:lang w:val="en-US"/>
              </w:rPr>
            </w:pP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577ABEB0" w14:textId="77777777" w:rsidR="000847BE" w:rsidRPr="000602FD" w:rsidRDefault="000847BE">
      <w:pPr>
        <w:pStyle w:val="Anleitung"/>
        <w:rPr>
          <w:lang w:val="en-US"/>
        </w:rPr>
      </w:pPr>
      <w:r w:rsidRPr="000602FD">
        <w:rPr>
          <w:lang w:val="en-US"/>
        </w:rPr>
        <w:t>The document history should provide an overview of the development of the document. Different versions with their date, author and possible comments should be entered here.</w:t>
      </w:r>
    </w:p>
    <w:p w14:paraId="1AF23EE1" w14:textId="77777777" w:rsidR="000847BE" w:rsidRPr="000602FD" w:rsidRDefault="000847BE">
      <w:pPr>
        <w:pStyle w:val="Text"/>
        <w:rPr>
          <w:lang w:val="en-US"/>
        </w:rPr>
      </w:pPr>
    </w:p>
    <w:p w14:paraId="5A630884" w14:textId="77777777" w:rsidR="000847BE" w:rsidRPr="000602FD" w:rsidRDefault="000847BE">
      <w:pPr>
        <w:pStyle w:val="Anleitung"/>
        <w:rPr>
          <w:b/>
          <w:bCs/>
          <w:sz w:val="28"/>
          <w:szCs w:val="28"/>
          <w:lang w:val="en-US"/>
        </w:rPr>
      </w:pPr>
      <w:r w:rsidRPr="000602FD">
        <w:rPr>
          <w:b/>
          <w:bCs/>
          <w:sz w:val="28"/>
          <w:szCs w:val="28"/>
          <w:lang w:val="en-US"/>
        </w:rPr>
        <w:t>Tips for using this template:</w:t>
      </w:r>
    </w:p>
    <w:p w14:paraId="244A946F" w14:textId="77777777" w:rsidR="000847BE" w:rsidRPr="000602FD" w:rsidRDefault="000847BE">
      <w:pPr>
        <w:pStyle w:val="Anleitung"/>
        <w:rPr>
          <w:lang w:val="en-US"/>
        </w:rPr>
      </w:pPr>
      <w:r w:rsidRPr="000602FD">
        <w:rPr>
          <w:lang w:val="en-US"/>
        </w:rPr>
        <w:t xml:space="preserve">The blue text contained in the template should </w:t>
      </w:r>
      <w:proofErr w:type="gramStart"/>
      <w:r w:rsidRPr="000602FD">
        <w:rPr>
          <w:lang w:val="en-US"/>
        </w:rPr>
        <w:t>provide assistance for</w:t>
      </w:r>
      <w:proofErr w:type="gramEnd"/>
      <w:r w:rsidRPr="000602FD">
        <w:rPr>
          <w:lang w:val="en-US"/>
        </w:rPr>
        <w:t xml:space="preserve"> usage. It briefly describes how the individual elements and styles are to be understood. </w:t>
      </w:r>
    </w:p>
    <w:p w14:paraId="5C2D300D" w14:textId="77777777" w:rsidR="000847BE" w:rsidRPr="000602FD" w:rsidRDefault="000847BE">
      <w:pPr>
        <w:pStyle w:val="Anleitung"/>
        <w:rPr>
          <w:lang w:val="en-US"/>
        </w:rPr>
      </w:pPr>
      <w:r w:rsidRPr="000602FD">
        <w:rPr>
          <w:lang w:val="en-US"/>
        </w:rPr>
        <w:t xml:space="preserve">Please delete </w:t>
      </w:r>
      <w:proofErr w:type="gramStart"/>
      <w:r w:rsidRPr="000602FD">
        <w:rPr>
          <w:lang w:val="en-US"/>
        </w:rPr>
        <w:t>all of</w:t>
      </w:r>
      <w:proofErr w:type="gramEnd"/>
      <w:r w:rsidRPr="000602FD">
        <w:rPr>
          <w:lang w:val="en-US"/>
        </w:rPr>
        <w:t xml:space="preserve"> the blue text before you disseminate or print the document; it is intended exclusively for internal use.</w:t>
      </w:r>
    </w:p>
    <w:p w14:paraId="4C9958BC" w14:textId="77777777" w:rsidR="000847BE" w:rsidRPr="000602FD" w:rsidRDefault="000847BE" w:rsidP="00642BAB">
      <w:pPr>
        <w:pStyle w:val="Anleitung"/>
        <w:rPr>
          <w:lang w:val="en-US"/>
        </w:rPr>
      </w:pPr>
      <w:r w:rsidRPr="000602FD">
        <w:rPr>
          <w:lang w:val="en-US"/>
        </w:rPr>
        <w:t>We wish you much success with this template</w:t>
      </w:r>
      <w:r w:rsidR="00642BAB">
        <w:rPr>
          <w:lang w:val="en-US"/>
        </w:rPr>
        <w:t>.</w:t>
      </w:r>
      <w:r w:rsidRPr="000602FD">
        <w:rPr>
          <w:lang w:val="en-US"/>
        </w:rPr>
        <w:br w:type="page"/>
      </w:r>
      <w:r w:rsidRPr="000602FD">
        <w:rPr>
          <w:lang w:val="en-US"/>
        </w:rPr>
        <w:lastRenderedPageBreak/>
        <w:t>Contents</w:t>
      </w:r>
    </w:p>
    <w:p w14:paraId="31EE015C" w14:textId="77777777" w:rsidR="000847BE" w:rsidRPr="000602FD" w:rsidRDefault="000847BE">
      <w:pPr>
        <w:tabs>
          <w:tab w:val="right" w:pos="9072"/>
        </w:tabs>
        <w:rPr>
          <w:b/>
          <w:bCs/>
          <w:lang w:val="en-US"/>
        </w:rPr>
      </w:pPr>
      <w:r w:rsidRPr="000602FD">
        <w:rPr>
          <w:lang w:val="en-US"/>
        </w:rPr>
        <w:tab/>
      </w:r>
      <w:r w:rsidRPr="000602FD">
        <w:rPr>
          <w:b/>
          <w:bCs/>
          <w:lang w:val="en-US"/>
        </w:rPr>
        <w:t>Page</w:t>
      </w:r>
    </w:p>
    <w:p w14:paraId="11312F0F" w14:textId="0ED127D2" w:rsidR="00755D9D" w:rsidRDefault="000847BE">
      <w:pPr>
        <w:pStyle w:val="TOC1"/>
        <w:rPr>
          <w:rFonts w:asciiTheme="minorHAnsi"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493EC13F" w14:textId="6A65D43D" w:rsidR="00636A36" w:rsidRPr="004F2EC6" w:rsidRDefault="008058D0" w:rsidP="00636A36">
      <w:pPr>
        <w:pStyle w:val="Anleitung"/>
        <w:rPr>
          <w:sz w:val="22"/>
          <w:szCs w:val="22"/>
          <w:lang w:val="en-US"/>
        </w:rPr>
      </w:pPr>
      <w:r w:rsidRPr="004F2EC6">
        <w:rPr>
          <w:sz w:val="22"/>
          <w:szCs w:val="22"/>
          <w:lang w:val="en-US"/>
        </w:rPr>
        <w:t>This section describes why the project was initiated</w:t>
      </w:r>
      <w:r>
        <w:rPr>
          <w:sz w:val="22"/>
          <w:szCs w:val="22"/>
          <w:lang w:val="en-US"/>
        </w:rPr>
        <w:t>, a little story behind the idea</w:t>
      </w:r>
      <w:r w:rsidRPr="004F2EC6">
        <w:rPr>
          <w:sz w:val="22"/>
          <w:szCs w:val="22"/>
          <w:lang w:val="en-US"/>
        </w:rPr>
        <w:t>.</w:t>
      </w:r>
      <w:r>
        <w:rPr>
          <w:sz w:val="22"/>
          <w:szCs w:val="22"/>
          <w:lang w:val="en-US"/>
        </w:rPr>
        <w:t xml:space="preserve"> Try to make sound real, not like </w:t>
      </w:r>
      <w:proofErr w:type="gramStart"/>
      <w:r>
        <w:rPr>
          <w:sz w:val="22"/>
          <w:szCs w:val="22"/>
          <w:lang w:val="en-US"/>
        </w:rPr>
        <w:t>a</w:t>
      </w:r>
      <w:proofErr w:type="gramEnd"/>
      <w:r>
        <w:rPr>
          <w:sz w:val="22"/>
          <w:szCs w:val="22"/>
          <w:lang w:val="en-US"/>
        </w:rPr>
        <w:t xml:space="preserve"> homework. Describe a situation where there are problems or improvements would be welcome. Formulate a solution where you are key.</w:t>
      </w:r>
    </w:p>
    <w:p w14:paraId="07887764" w14:textId="71F6C6A9" w:rsidR="00636A36" w:rsidRDefault="00F73070" w:rsidP="00636A36">
      <w:pPr>
        <w:pStyle w:val="Text"/>
        <w:rPr>
          <w:lang w:val="en-US"/>
        </w:rPr>
      </w:pPr>
      <w:r>
        <w:rPr>
          <w:lang w:val="en-US"/>
        </w:rPr>
        <w:t xml:space="preserve">An up-and-coming airline was using a basic web application template that they outsourced for their website but </w:t>
      </w:r>
      <w:proofErr w:type="gramStart"/>
      <w:r>
        <w:rPr>
          <w:lang w:val="en-US"/>
        </w:rPr>
        <w:t>in order to</w:t>
      </w:r>
      <w:proofErr w:type="gramEnd"/>
      <w:r>
        <w:rPr>
          <w:lang w:val="en-US"/>
        </w:rPr>
        <w:t xml:space="preserve">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5FCA7AC" w14:textId="77777777" w:rsidR="000847BE" w:rsidRPr="000602FD" w:rsidRDefault="000847BE">
      <w:pPr>
        <w:pStyle w:val="Heading1"/>
        <w:rPr>
          <w:lang w:val="en-US"/>
        </w:rPr>
      </w:pPr>
      <w:bookmarkStart w:id="3" w:name="_Toc178954779"/>
      <w:r w:rsidRPr="000602FD">
        <w:rPr>
          <w:lang w:val="en-US"/>
        </w:rPr>
        <w:t>Goals</w:t>
      </w:r>
      <w:bookmarkEnd w:id="3"/>
    </w:p>
    <w:p w14:paraId="58B94AB9" w14:textId="036CEF1A" w:rsidR="00636A36" w:rsidRPr="004F2EC6" w:rsidRDefault="008058D0" w:rsidP="00636A36">
      <w:pPr>
        <w:pStyle w:val="Anleitung"/>
        <w:rPr>
          <w:lang w:val="en-US"/>
        </w:rPr>
      </w:pPr>
      <w:r w:rsidRPr="004F2EC6">
        <w:rPr>
          <w:sz w:val="22"/>
          <w:szCs w:val="22"/>
          <w:lang w:val="en-US"/>
        </w:rPr>
        <w:t>This section describes which goals are to be realized with the project. These goals serve as a point of reference for the project closing. Measurable goals should be defined</w:t>
      </w:r>
      <w:r>
        <w:rPr>
          <w:sz w:val="22"/>
          <w:szCs w:val="22"/>
          <w:lang w:val="en-US"/>
        </w:rPr>
        <w:t>. Try to write at least 4 goals. Talk about feasible things, at the end I will verify that you achieved what you promised</w:t>
      </w:r>
      <w:r w:rsidR="00545E28">
        <w:rPr>
          <w:sz w:val="22"/>
          <w:szCs w:val="22"/>
          <w:lang w:val="en-US"/>
        </w:rPr>
        <w:t xml:space="preserve">. </w:t>
      </w:r>
    </w:p>
    <w:p w14:paraId="577481DC" w14:textId="77777777" w:rsidR="000847BE" w:rsidRPr="000602FD" w:rsidRDefault="000847BE">
      <w:pPr>
        <w:pStyle w:val="Text"/>
        <w:rPr>
          <w:lang w:val="en-US"/>
        </w:rPr>
      </w:pPr>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1AE09834" w:rsidR="000847BE" w:rsidRPr="00643901" w:rsidRDefault="00643901">
            <w:pPr>
              <w:pStyle w:val="TabelleStandard"/>
              <w:keepNext/>
              <w:rPr>
                <w:rFonts w:hint="eastAsia"/>
                <w:lang w:val="en-US" w:eastAsia="ja-JP"/>
              </w:rPr>
            </w:pPr>
            <w:r>
              <w:rPr>
                <w:rFonts w:hint="eastAsia"/>
                <w:lang w:val="en-US" w:eastAsia="ja-JP"/>
              </w:rPr>
              <w:t>Basic Website layout</w:t>
            </w:r>
          </w:p>
        </w:tc>
        <w:tc>
          <w:tcPr>
            <w:tcW w:w="7229" w:type="dxa"/>
            <w:tcBorders>
              <w:top w:val="single" w:sz="4" w:space="0" w:color="auto"/>
              <w:left w:val="single" w:sz="4" w:space="0" w:color="auto"/>
              <w:bottom w:val="single" w:sz="4" w:space="0" w:color="auto"/>
              <w:right w:val="single" w:sz="4" w:space="0" w:color="auto"/>
            </w:tcBorders>
          </w:tcPr>
          <w:p w14:paraId="6B6490D4" w14:textId="51A2F9E6" w:rsidR="000847BE" w:rsidRPr="000602FD" w:rsidRDefault="00643901">
            <w:pPr>
              <w:pStyle w:val="TabelleStandard"/>
              <w:keepNext/>
              <w:rPr>
                <w:rFonts w:hint="eastAsia"/>
                <w:lang w:val="en-US" w:eastAsia="ja-JP"/>
              </w:rPr>
            </w:pPr>
            <w:r>
              <w:rPr>
                <w:rFonts w:hint="eastAsia"/>
                <w:lang w:val="en-US" w:eastAsia="ja-JP"/>
              </w:rPr>
              <w:t>Create all the main pages, subpages, basic design, structure of the website</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185F6D65" w:rsidR="000847BE" w:rsidRPr="000602FD" w:rsidRDefault="00643901">
            <w:pPr>
              <w:pStyle w:val="TabelleStandard"/>
              <w:keepNext/>
              <w:rPr>
                <w:rFonts w:hint="eastAsia"/>
                <w:lang w:val="en-US" w:eastAsia="ja-JP"/>
              </w:rPr>
            </w:pPr>
            <w:r>
              <w:rPr>
                <w:rFonts w:hint="eastAsia"/>
                <w:lang w:val="en-US" w:eastAsia="ja-JP"/>
              </w:rPr>
              <w:t>Create required databases</w:t>
            </w:r>
          </w:p>
        </w:tc>
        <w:tc>
          <w:tcPr>
            <w:tcW w:w="7229" w:type="dxa"/>
            <w:tcBorders>
              <w:top w:val="single" w:sz="4" w:space="0" w:color="auto"/>
              <w:left w:val="single" w:sz="4" w:space="0" w:color="auto"/>
              <w:bottom w:val="single" w:sz="4" w:space="0" w:color="auto"/>
              <w:right w:val="single" w:sz="4" w:space="0" w:color="auto"/>
            </w:tcBorders>
          </w:tcPr>
          <w:p w14:paraId="77D310B3" w14:textId="6FE106D0" w:rsidR="000847BE" w:rsidRPr="000602FD" w:rsidRDefault="00643901">
            <w:pPr>
              <w:pStyle w:val="TabelleStandard"/>
              <w:keepNext/>
              <w:rPr>
                <w:rFonts w:hint="eastAsia"/>
                <w:lang w:val="en-US" w:eastAsia="ja-JP"/>
              </w:rPr>
            </w:pPr>
            <w:r>
              <w:rPr>
                <w:rFonts w:hint="eastAsia"/>
                <w:lang w:val="en-US" w:eastAsia="ja-JP"/>
              </w:rPr>
              <w:t>Create the databases, and tables that hold data on Users, Planes, Tickets, and Flights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1E784865" w:rsidR="0027410F" w:rsidRDefault="00643901">
            <w:pPr>
              <w:pStyle w:val="TabelleStandard"/>
              <w:keepNext/>
              <w:rPr>
                <w:rFonts w:hint="eastAsia"/>
                <w:lang w:val="en-US" w:eastAsia="ja-JP"/>
              </w:rPr>
            </w:pPr>
            <w:r>
              <w:rPr>
                <w:rFonts w:hint="eastAsia"/>
                <w:lang w:val="en-US" w:eastAsia="ja-JP"/>
              </w:rPr>
              <w:t>Login/User authentication</w:t>
            </w:r>
          </w:p>
        </w:tc>
        <w:tc>
          <w:tcPr>
            <w:tcW w:w="7229" w:type="dxa"/>
            <w:tcBorders>
              <w:top w:val="single" w:sz="4" w:space="0" w:color="auto"/>
              <w:left w:val="single" w:sz="4" w:space="0" w:color="auto"/>
              <w:bottom w:val="single" w:sz="4" w:space="0" w:color="auto"/>
              <w:right w:val="single" w:sz="4" w:space="0" w:color="auto"/>
            </w:tcBorders>
          </w:tcPr>
          <w:p w14:paraId="6D2223A1" w14:textId="0EFB7E0F" w:rsidR="0027410F" w:rsidRDefault="00643901">
            <w:pPr>
              <w:pStyle w:val="TabelleStandard"/>
              <w:keepNext/>
              <w:rPr>
                <w:lang w:val="en-US" w:eastAsia="ja-JP"/>
              </w:rPr>
            </w:pPr>
            <w:r>
              <w:rPr>
                <w:rFonts w:hint="eastAsia"/>
                <w:lang w:val="en-US" w:eastAsia="ja-JP"/>
              </w:rPr>
              <w:t>Create functi</w:t>
            </w:r>
            <w:r w:rsidR="00FC7C60">
              <w:rPr>
                <w:rFonts w:hint="eastAsia"/>
                <w:lang w:val="en-US" w:eastAsia="ja-JP"/>
              </w:rPr>
              <w:t>onal user registration/login/Authentication</w:t>
            </w:r>
          </w:p>
          <w:p w14:paraId="1751416E" w14:textId="4D457813" w:rsidR="00FC7C60" w:rsidRDefault="00FC7C60">
            <w:pPr>
              <w:pStyle w:val="TabelleStandard"/>
              <w:keepNext/>
              <w:rPr>
                <w:rFonts w:hint="eastAsia"/>
                <w:lang w:val="en-US" w:eastAsia="ja-JP"/>
              </w:rPr>
            </w:pPr>
            <w:r>
              <w:rPr>
                <w:rFonts w:hint="eastAsia"/>
                <w:lang w:val="en-US" w:eastAsia="ja-JP"/>
              </w:rPr>
              <w:t xml:space="preserve">       </w:t>
            </w:r>
          </w:p>
          <w:p w14:paraId="3EE17E59" w14:textId="42CDF434" w:rsidR="00FC7C60" w:rsidRDefault="00FC7C60">
            <w:pPr>
              <w:pStyle w:val="TabelleStandard"/>
              <w:keepNext/>
              <w:rPr>
                <w:rFonts w:hint="eastAsia"/>
                <w:lang w:val="en-US" w:eastAsia="ja-JP"/>
              </w:rPr>
            </w:pP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7DA3C00" w14:textId="77777777" w:rsidR="0027410F" w:rsidRDefault="00643901">
            <w:pPr>
              <w:pStyle w:val="TabelleStandard"/>
              <w:keepNext/>
              <w:rPr>
                <w:lang w:val="en-US" w:eastAsia="ja-JP"/>
              </w:rPr>
            </w:pPr>
            <w:r>
              <w:rPr>
                <w:rFonts w:hint="eastAsia"/>
                <w:lang w:val="en-US" w:eastAsia="ja-JP"/>
              </w:rPr>
              <w:t xml:space="preserve">Website </w:t>
            </w:r>
            <w:proofErr w:type="spellStart"/>
            <w:r>
              <w:rPr>
                <w:rFonts w:hint="eastAsia"/>
                <w:lang w:val="en-US" w:eastAsia="ja-JP"/>
              </w:rPr>
              <w:t>Functinoalities</w:t>
            </w:r>
            <w:proofErr w:type="spellEnd"/>
          </w:p>
          <w:p w14:paraId="60B88F8F" w14:textId="4B8A2ADB" w:rsidR="00643901" w:rsidRDefault="00643901">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236842BC" w14:textId="18408CB6" w:rsidR="0027410F" w:rsidRDefault="00643901">
            <w:pPr>
              <w:pStyle w:val="TabelleStandard"/>
              <w:keepNext/>
              <w:rPr>
                <w:rFonts w:hint="eastAsia"/>
                <w:lang w:val="en-US" w:eastAsia="ja-JP"/>
              </w:rPr>
            </w:pPr>
            <w:r>
              <w:rPr>
                <w:rFonts w:hint="eastAsia"/>
                <w:lang w:val="en-US" w:eastAsia="ja-JP"/>
              </w:rPr>
              <w:t xml:space="preserve">Implementing the </w:t>
            </w:r>
            <w:r>
              <w:rPr>
                <w:lang w:val="en-US" w:eastAsia="ja-JP"/>
              </w:rPr>
              <w:t>functions</w:t>
            </w:r>
            <w:r>
              <w:rPr>
                <w:rFonts w:hint="eastAsia"/>
                <w:lang w:val="en-US" w:eastAsia="ja-JP"/>
              </w:rPr>
              <w:t xml:space="preserve"> of the website, linking the database to the website for the forms, and flight displays</w:t>
            </w:r>
          </w:p>
        </w:tc>
      </w:tr>
      <w:tr w:rsidR="00643901" w:rsidRPr="000602FD" w14:paraId="20FCE5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E3EA6C" w14:textId="5D365DEE" w:rsidR="00643901" w:rsidRDefault="00643901">
            <w:pPr>
              <w:pStyle w:val="TabelleStandard"/>
              <w:keepNext/>
              <w:rPr>
                <w:rFonts w:hint="eastAsia"/>
                <w:lang w:val="en-US" w:eastAsia="ja-JP"/>
              </w:rPr>
            </w:pPr>
            <w:r>
              <w:rPr>
                <w:rFonts w:hint="eastAsia"/>
                <w:lang w:val="en-US" w:eastAsia="ja-JP"/>
              </w:rPr>
              <w:t>User Functionalities</w:t>
            </w:r>
          </w:p>
        </w:tc>
        <w:tc>
          <w:tcPr>
            <w:tcW w:w="7229" w:type="dxa"/>
            <w:tcBorders>
              <w:top w:val="single" w:sz="4" w:space="0" w:color="auto"/>
              <w:left w:val="single" w:sz="4" w:space="0" w:color="auto"/>
              <w:bottom w:val="single" w:sz="4" w:space="0" w:color="auto"/>
              <w:right w:val="single" w:sz="4" w:space="0" w:color="auto"/>
            </w:tcBorders>
          </w:tcPr>
          <w:p w14:paraId="52A50D52" w14:textId="1DC92341" w:rsidR="00643901" w:rsidRDefault="00643901">
            <w:pPr>
              <w:pStyle w:val="TabelleStandard"/>
              <w:keepNext/>
              <w:rPr>
                <w:rFonts w:hint="eastAsia"/>
                <w:lang w:val="en-US" w:eastAsia="ja-JP"/>
              </w:rPr>
            </w:pPr>
            <w:r>
              <w:rPr>
                <w:rFonts w:hint="eastAsia"/>
                <w:lang w:val="en-US" w:eastAsia="ja-JP"/>
              </w:rPr>
              <w:t>Allow the user to be able to manage their profile, book flights, and cancel flights.</w:t>
            </w:r>
          </w:p>
        </w:tc>
      </w:tr>
      <w:tr w:rsidR="00643901" w:rsidRPr="000602FD" w14:paraId="7B403B47" w14:textId="77777777">
        <w:trPr>
          <w:tblHeader/>
        </w:trPr>
        <w:tc>
          <w:tcPr>
            <w:tcW w:w="1843" w:type="dxa"/>
            <w:tcBorders>
              <w:top w:val="single" w:sz="4" w:space="0" w:color="auto"/>
              <w:left w:val="single" w:sz="4" w:space="0" w:color="auto"/>
              <w:bottom w:val="single" w:sz="4" w:space="0" w:color="auto"/>
              <w:right w:val="single" w:sz="4" w:space="0" w:color="auto"/>
            </w:tcBorders>
          </w:tcPr>
          <w:p w14:paraId="2104AE84" w14:textId="520AE71F" w:rsidR="00643901" w:rsidRDefault="00643901">
            <w:pPr>
              <w:pStyle w:val="TabelleStandard"/>
              <w:keepNext/>
              <w:rPr>
                <w:rFonts w:hint="eastAsia"/>
                <w:lang w:val="en-US" w:eastAsia="ja-JP"/>
              </w:rPr>
            </w:pPr>
            <w:r>
              <w:rPr>
                <w:rFonts w:hint="eastAsia"/>
                <w:lang w:val="en-US" w:eastAsia="ja-JP"/>
              </w:rPr>
              <w:t>Administrative Functionalities</w:t>
            </w:r>
          </w:p>
        </w:tc>
        <w:tc>
          <w:tcPr>
            <w:tcW w:w="7229" w:type="dxa"/>
            <w:tcBorders>
              <w:top w:val="single" w:sz="4" w:space="0" w:color="auto"/>
              <w:left w:val="single" w:sz="4" w:space="0" w:color="auto"/>
              <w:bottom w:val="single" w:sz="4" w:space="0" w:color="auto"/>
              <w:right w:val="single" w:sz="4" w:space="0" w:color="auto"/>
            </w:tcBorders>
          </w:tcPr>
          <w:p w14:paraId="4BA7B10E" w14:textId="396E2FDB" w:rsidR="00643901" w:rsidRDefault="00643901">
            <w:pPr>
              <w:pStyle w:val="TabelleStandard"/>
              <w:keepNext/>
              <w:rPr>
                <w:rFonts w:hint="eastAsia"/>
                <w:lang w:val="en-US" w:eastAsia="ja-JP"/>
              </w:rPr>
            </w:pPr>
            <w:r>
              <w:rPr>
                <w:rFonts w:hint="eastAsia"/>
                <w:lang w:val="en-US" w:eastAsia="ja-JP"/>
              </w:rPr>
              <w:t>Admin stuff</w:t>
            </w:r>
            <w:r w:rsidR="00FC7C60">
              <w:rPr>
                <w:rFonts w:hint="eastAsia"/>
                <w:lang w:val="en-US" w:eastAsia="ja-JP"/>
              </w:rPr>
              <w:t>, add, delete, modify everything</w:t>
            </w:r>
          </w:p>
        </w:tc>
      </w:tr>
      <w:tr w:rsidR="00643901" w:rsidRPr="000602FD" w14:paraId="703B36A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A2F00C9" w14:textId="77777777" w:rsidR="00643901" w:rsidRDefault="00643901">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283E11BD" w14:textId="77777777" w:rsidR="00643901" w:rsidRDefault="00643901">
            <w:pPr>
              <w:pStyle w:val="TabelleStandard"/>
              <w:keepNext/>
              <w:rPr>
                <w:lang w:val="en-US"/>
              </w:rPr>
            </w:pPr>
          </w:p>
        </w:tc>
      </w:tr>
      <w:tr w:rsidR="00643901" w:rsidRPr="000602FD" w14:paraId="2C272CB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2AACB14F" w14:textId="77777777" w:rsidR="00643901" w:rsidRDefault="00643901">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3E1AFB4A" w14:textId="77777777" w:rsidR="00643901" w:rsidRDefault="00643901">
            <w:pPr>
              <w:pStyle w:val="TabelleStandard"/>
              <w:keepNext/>
              <w:rPr>
                <w:lang w:val="en-US"/>
              </w:rPr>
            </w:pPr>
          </w:p>
        </w:tc>
      </w:tr>
      <w:tr w:rsidR="00643901" w:rsidRPr="000602FD" w14:paraId="4FC69571" w14:textId="77777777">
        <w:trPr>
          <w:tblHeader/>
        </w:trPr>
        <w:tc>
          <w:tcPr>
            <w:tcW w:w="1843" w:type="dxa"/>
            <w:tcBorders>
              <w:top w:val="single" w:sz="4" w:space="0" w:color="auto"/>
              <w:left w:val="single" w:sz="4" w:space="0" w:color="auto"/>
              <w:bottom w:val="single" w:sz="4" w:space="0" w:color="auto"/>
              <w:right w:val="single" w:sz="4" w:space="0" w:color="auto"/>
            </w:tcBorders>
          </w:tcPr>
          <w:p w14:paraId="75EA1781" w14:textId="77777777" w:rsidR="00643901" w:rsidRDefault="00643901">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30949937" w14:textId="77777777" w:rsidR="00643901" w:rsidRDefault="00643901">
            <w:pPr>
              <w:pStyle w:val="TabelleStandard"/>
              <w:keepNext/>
              <w:rPr>
                <w:lang w:val="en-US"/>
              </w:rPr>
            </w:pPr>
          </w:p>
        </w:tc>
      </w:tr>
    </w:tbl>
    <w:p w14:paraId="3653439E" w14:textId="77777777" w:rsidR="000847BE" w:rsidRDefault="000847BE">
      <w:pPr>
        <w:pStyle w:val="Text"/>
        <w:rPr>
          <w:lang w:val="en-US"/>
        </w:rPr>
      </w:pPr>
    </w:p>
    <w:p w14:paraId="3355CF1A" w14:textId="7D1C5A06" w:rsidR="00545E28" w:rsidRPr="000602FD" w:rsidRDefault="00FC7C60">
      <w:pPr>
        <w:pStyle w:val="Text"/>
        <w:rPr>
          <w:lang w:val="en-US"/>
        </w:rPr>
      </w:pPr>
      <w:r>
        <w:rPr>
          <w:lang w:val="en-US"/>
        </w:rPr>
        <w:tab/>
      </w:r>
    </w:p>
    <w:p w14:paraId="7DF6F5F4" w14:textId="2DEEFD9F" w:rsidR="000847BE" w:rsidRPr="000602FD" w:rsidRDefault="00C429C6">
      <w:pPr>
        <w:pStyle w:val="Heading2"/>
        <w:rPr>
          <w:lang w:val="en-US"/>
        </w:rPr>
      </w:pPr>
      <w:bookmarkStart w:id="5" w:name="_Toc178954781"/>
      <w:r>
        <w:rPr>
          <w:lang w:val="en-US"/>
        </w:rPr>
        <w:t>M</w:t>
      </w:r>
      <w:r w:rsidR="00174070">
        <w:rPr>
          <w:lang w:val="en-US"/>
        </w:rPr>
        <w:t>ilestones</w:t>
      </w:r>
      <w:r w:rsidR="006D7B2B">
        <w:rPr>
          <w:lang w:val="en-US"/>
        </w:rPr>
        <w:t xml:space="preserve"> [Important points in the life of the project]</w:t>
      </w:r>
      <w:bookmarkEnd w:id="5"/>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32D67A87" w:rsidR="000847BE" w:rsidRPr="000602FD" w:rsidRDefault="000847BE">
            <w:pPr>
              <w:pStyle w:val="TabelleStandard"/>
              <w:keepNext/>
              <w:rPr>
                <w:lang w:val="en-US"/>
              </w:rPr>
            </w:pP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35668B7F" w:rsidR="000847BE" w:rsidRPr="000602FD" w:rsidRDefault="000847BE">
            <w:pPr>
              <w:pStyle w:val="TabelleStandard"/>
              <w:keepNext/>
              <w:rPr>
                <w:lang w:val="en-US"/>
              </w:rPr>
            </w:pP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334A7372" w:rsidR="00DA411B" w:rsidRPr="000114D9" w:rsidRDefault="00DA411B">
            <w:pPr>
              <w:pStyle w:val="TabelleStandard"/>
              <w:keepNext/>
              <w:rPr>
                <w:lang w:val="en-US"/>
              </w:rPr>
            </w:pP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3D43856C" w:rsidR="00DA411B" w:rsidRDefault="00851CDB">
            <w:pPr>
              <w:pStyle w:val="TabelleStandard"/>
              <w:keepNext/>
              <w:rPr>
                <w:rFonts w:hint="eastAsia"/>
                <w:lang w:val="en-US" w:eastAsia="ja-JP"/>
              </w:rPr>
            </w:pPr>
            <w:r>
              <w:rPr>
                <w:rFonts w:hint="eastAsia"/>
                <w:lang w:val="en-US" w:eastAsia="ja-JP"/>
              </w:rPr>
              <w:t xml:space="preserve"> </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8954782"/>
      <w:bookmarkStart w:id="7" w:name="_Toc171853582"/>
      <w:r w:rsidRPr="004F2EC6">
        <w:rPr>
          <w:lang w:val="en-US"/>
        </w:rPr>
        <w:t>Project product description</w:t>
      </w:r>
      <w:bookmarkEnd w:id="6"/>
    </w:p>
    <w:bookmarkEnd w:id="7"/>
    <w:p w14:paraId="55EFF728" w14:textId="77777777" w:rsidR="00675D5C" w:rsidRPr="004F2EC6" w:rsidRDefault="00675D5C" w:rsidP="00675D5C">
      <w:pPr>
        <w:pStyle w:val="Anleitung"/>
        <w:rPr>
          <w:lang w:val="en-US"/>
        </w:rPr>
      </w:pPr>
      <w:r w:rsidRPr="004F2EC6">
        <w:rPr>
          <w:sz w:val="22"/>
          <w:szCs w:val="22"/>
          <w:lang w:val="en-US"/>
        </w:rPr>
        <w:t xml:space="preserve">This section describes the project </w:t>
      </w:r>
      <w:proofErr w:type="gramStart"/>
      <w:r w:rsidRPr="004F2EC6">
        <w:rPr>
          <w:sz w:val="22"/>
          <w:szCs w:val="22"/>
          <w:lang w:val="en-US"/>
        </w:rPr>
        <w:t>end product</w:t>
      </w:r>
      <w:proofErr w:type="gramEnd"/>
      <w:r w:rsidRPr="004F2EC6">
        <w:rPr>
          <w:sz w:val="22"/>
          <w:szCs w:val="22"/>
          <w:lang w:val="en-US"/>
        </w:rPr>
        <w:t xml:space="preserve"> to be supplied. </w:t>
      </w:r>
    </w:p>
    <w:p w14:paraId="71E99996" w14:textId="77777777" w:rsidR="000847BE" w:rsidRPr="00812971" w:rsidRDefault="00812971" w:rsidP="00812971">
      <w:pPr>
        <w:pStyle w:val="Text"/>
        <w:keepNext/>
        <w:rPr>
          <w:rFonts w:ascii="Times New Roman" w:hAnsi="Times New Roman" w:cs="Times New Roman"/>
          <w:i/>
          <w:iCs/>
          <w:color w:val="3366FF"/>
          <w:sz w:val="22"/>
          <w:szCs w:val="22"/>
          <w:lang w:val="en-US"/>
        </w:rPr>
      </w:pPr>
      <w:r w:rsidRPr="00812971">
        <w:rPr>
          <w:rFonts w:ascii="Times New Roman" w:hAnsi="Times New Roman" w:cs="Times New Roman"/>
          <w:b/>
          <w:i/>
          <w:iCs/>
          <w:color w:val="3366FF"/>
          <w:sz w:val="22"/>
          <w:szCs w:val="22"/>
          <w:lang w:val="en-US"/>
        </w:rPr>
        <w:t>Product scope description</w:t>
      </w:r>
      <w:r w:rsidRPr="00812971">
        <w:rPr>
          <w:rFonts w:ascii="Times New Roman" w:hAnsi="Times New Roman" w:cs="Times New Roman"/>
          <w:i/>
          <w:iCs/>
          <w:color w:val="3366FF"/>
          <w:sz w:val="22"/>
          <w:szCs w:val="22"/>
          <w:lang w:val="en-US"/>
        </w:rPr>
        <w:t xml:space="preserve">. </w:t>
      </w:r>
      <w:r w:rsidRPr="00812971">
        <w:rPr>
          <w:rFonts w:ascii="Times New Roman" w:hAnsi="Times New Roman" w:cs="Times New Roman"/>
          <w:i/>
          <w:iCs/>
          <w:color w:val="3366FF"/>
          <w:sz w:val="22"/>
          <w:szCs w:val="22"/>
          <w:lang w:val="en-US"/>
        </w:rPr>
        <w:br/>
        <w:t>The product scope description documents the characteristics of the product, service or results that the project will be undertaken to create. The description should also document the relationship between the products, services or results being created and the business need that the project will address.</w:t>
      </w:r>
    </w:p>
    <w:p w14:paraId="03178A4D" w14:textId="77777777" w:rsidR="006D7B2B" w:rsidRPr="000602FD" w:rsidRDefault="006D7B2B" w:rsidP="006D7B2B">
      <w:pPr>
        <w:pStyle w:val="Text"/>
        <w:keepNext/>
        <w:rPr>
          <w:lang w:val="en-US"/>
        </w:rPr>
      </w:pPr>
      <w:r>
        <w:rPr>
          <w:lang w:val="en-US"/>
        </w:rPr>
        <w:t>[Should focus on the backend, we’re not designers] [We’re also not creating a business, it’s a web application using MariaDB] [Do you have different levels of users?]</w:t>
      </w:r>
    </w:p>
    <w:p w14:paraId="64092A09" w14:textId="77777777" w:rsidR="00FC7C60" w:rsidRDefault="00FC7C60" w:rsidP="00FC7C60">
      <w:pPr>
        <w:pStyle w:val="Text"/>
        <w:keepNext/>
        <w:rPr>
          <w:lang w:val="en-US" w:eastAsia="ja-JP"/>
        </w:rPr>
      </w:pPr>
    </w:p>
    <w:p w14:paraId="2176E850" w14:textId="4E9E87EA" w:rsidR="00FC7C60" w:rsidRPr="00FC7C60" w:rsidRDefault="00FC7C60" w:rsidP="00FC7C60">
      <w:pPr>
        <w:pStyle w:val="Text"/>
        <w:keepNext/>
        <w:rPr>
          <w:b/>
          <w:bCs/>
          <w:lang w:val="en-US" w:eastAsia="ja-JP"/>
        </w:rPr>
      </w:pPr>
      <w:r w:rsidRPr="00FC7C60">
        <w:rPr>
          <w:rFonts w:hint="eastAsia"/>
          <w:b/>
          <w:bCs/>
          <w:lang w:val="en-US" w:eastAsia="ja-JP"/>
        </w:rPr>
        <w:t xml:space="preserve">Extremely </w:t>
      </w:r>
      <w:r w:rsidRPr="00FC7C60">
        <w:rPr>
          <w:b/>
          <w:bCs/>
          <w:lang w:val="en-US" w:eastAsia="ja-JP"/>
        </w:rPr>
        <w:t>short summary of Functionalit</w:t>
      </w:r>
      <w:r w:rsidRPr="00FC7C60">
        <w:rPr>
          <w:rFonts w:hint="eastAsia"/>
          <w:b/>
          <w:bCs/>
          <w:lang w:val="en-US" w:eastAsia="ja-JP"/>
        </w:rPr>
        <w:t>y</w:t>
      </w:r>
    </w:p>
    <w:p w14:paraId="69BB0A85" w14:textId="77777777" w:rsidR="00FC7C60" w:rsidRPr="00FC7C60" w:rsidRDefault="00FC7C60" w:rsidP="00FC7C60">
      <w:pPr>
        <w:pStyle w:val="Text"/>
        <w:keepNext/>
        <w:rPr>
          <w:lang w:val="en-US" w:eastAsia="ja-JP"/>
        </w:rPr>
      </w:pPr>
      <w:r w:rsidRPr="00FC7C60">
        <w:rPr>
          <w:lang w:val="en-US" w:eastAsia="ja-JP"/>
        </w:rPr>
        <w:t xml:space="preserve">When the customer visits the </w:t>
      </w:r>
      <w:proofErr w:type="gramStart"/>
      <w:r w:rsidRPr="00FC7C60">
        <w:rPr>
          <w:lang w:val="en-US" w:eastAsia="ja-JP"/>
        </w:rPr>
        <w:t>website</w:t>
      </w:r>
      <w:proofErr w:type="gramEnd"/>
      <w:r w:rsidRPr="00FC7C60">
        <w:rPr>
          <w:lang w:val="en-US" w:eastAsia="ja-JP"/>
        </w:rPr>
        <w:t xml:space="preserve"> they are greeted with the homepage. </w:t>
      </w:r>
    </w:p>
    <w:p w14:paraId="478F78C4" w14:textId="77777777" w:rsidR="00FC7C60" w:rsidRPr="00FC7C60" w:rsidRDefault="00FC7C60" w:rsidP="00FC7C60">
      <w:pPr>
        <w:pStyle w:val="Text"/>
        <w:keepNext/>
        <w:rPr>
          <w:lang w:val="en-US" w:eastAsia="ja-JP"/>
        </w:rPr>
      </w:pPr>
      <w:r w:rsidRPr="00FC7C60">
        <w:rPr>
          <w:lang w:val="en-US" w:eastAsia="ja-JP"/>
        </w:rPr>
        <w:t xml:space="preserve">They </w:t>
      </w:r>
      <w:proofErr w:type="gramStart"/>
      <w:r w:rsidRPr="00FC7C60">
        <w:rPr>
          <w:lang w:val="en-US" w:eastAsia="ja-JP"/>
        </w:rPr>
        <w:t>can  Browse</w:t>
      </w:r>
      <w:proofErr w:type="gramEnd"/>
      <w:r w:rsidRPr="00FC7C60">
        <w:rPr>
          <w:lang w:val="en-US" w:eastAsia="ja-JP"/>
        </w:rPr>
        <w:t xml:space="preserve"> flight catalog/use search filter</w:t>
      </w:r>
    </w:p>
    <w:p w14:paraId="6618D8FC" w14:textId="77777777" w:rsidR="00FC7C60" w:rsidRPr="00FC7C60" w:rsidRDefault="00FC7C60" w:rsidP="00FC7C60">
      <w:pPr>
        <w:pStyle w:val="Text"/>
        <w:keepNext/>
        <w:rPr>
          <w:lang w:val="en-US" w:eastAsia="ja-JP"/>
        </w:rPr>
      </w:pPr>
      <w:r w:rsidRPr="00FC7C60">
        <w:rPr>
          <w:lang w:val="en-US" w:eastAsia="ja-JP"/>
        </w:rPr>
        <w:t>must login/register to book flight</w:t>
      </w:r>
    </w:p>
    <w:p w14:paraId="624916F5" w14:textId="77777777" w:rsidR="00FC7C60" w:rsidRPr="00FC7C60" w:rsidRDefault="00FC7C60" w:rsidP="00FC7C60">
      <w:pPr>
        <w:pStyle w:val="Text"/>
        <w:keepNext/>
        <w:rPr>
          <w:lang w:val="en-US" w:eastAsia="ja-JP"/>
        </w:rPr>
      </w:pPr>
      <w:r w:rsidRPr="00FC7C60">
        <w:rPr>
          <w:lang w:val="en-US" w:eastAsia="ja-JP"/>
        </w:rPr>
        <w:t>they login</w:t>
      </w:r>
    </w:p>
    <w:p w14:paraId="2902A5EC" w14:textId="77777777" w:rsidR="00FC7C60" w:rsidRPr="00FC7C60" w:rsidRDefault="00FC7C60" w:rsidP="00FC7C60">
      <w:pPr>
        <w:pStyle w:val="Text"/>
        <w:keepNext/>
        <w:rPr>
          <w:lang w:val="en-US" w:eastAsia="ja-JP"/>
        </w:rPr>
      </w:pPr>
      <w:r w:rsidRPr="00FC7C60">
        <w:rPr>
          <w:lang w:val="en-US" w:eastAsia="ja-JP"/>
        </w:rPr>
        <w:t>book a flight</w:t>
      </w:r>
    </w:p>
    <w:p w14:paraId="65A41E4E" w14:textId="77777777" w:rsidR="00FC7C60" w:rsidRPr="00FC7C60" w:rsidRDefault="00FC7C60" w:rsidP="00FC7C60">
      <w:pPr>
        <w:pStyle w:val="Text"/>
        <w:keepNext/>
        <w:rPr>
          <w:lang w:val="en-US" w:eastAsia="ja-JP"/>
        </w:rPr>
      </w:pPr>
      <w:r w:rsidRPr="00FC7C60">
        <w:rPr>
          <w:lang w:val="en-US" w:eastAsia="ja-JP"/>
        </w:rPr>
        <w:t>takes them to a flight detail page</w:t>
      </w:r>
    </w:p>
    <w:p w14:paraId="642B92CA" w14:textId="77777777" w:rsidR="00FC7C60" w:rsidRPr="00FC7C60" w:rsidRDefault="00FC7C60" w:rsidP="00FC7C60">
      <w:pPr>
        <w:pStyle w:val="Text"/>
        <w:keepNext/>
        <w:rPr>
          <w:lang w:val="en-US" w:eastAsia="ja-JP"/>
        </w:rPr>
      </w:pPr>
      <w:r w:rsidRPr="00FC7C60">
        <w:rPr>
          <w:lang w:val="en-US" w:eastAsia="ja-JP"/>
        </w:rPr>
        <w:t>shows details about flight and form for user to fill out</w:t>
      </w:r>
    </w:p>
    <w:p w14:paraId="76AB4445" w14:textId="77777777" w:rsidR="00FC7C60" w:rsidRPr="00FC7C60" w:rsidRDefault="00FC7C60" w:rsidP="00FC7C60">
      <w:pPr>
        <w:pStyle w:val="Text"/>
        <w:keepNext/>
        <w:rPr>
          <w:lang w:val="en-US" w:eastAsia="ja-JP"/>
        </w:rPr>
      </w:pPr>
      <w:r w:rsidRPr="00FC7C60">
        <w:rPr>
          <w:lang w:val="en-US" w:eastAsia="ja-JP"/>
        </w:rPr>
        <w:t>shows seat booking, and which are available or already booked</w:t>
      </w:r>
    </w:p>
    <w:p w14:paraId="2366F2B2" w14:textId="77777777" w:rsidR="00FC7C60" w:rsidRPr="00FC7C60" w:rsidRDefault="00FC7C60" w:rsidP="00FC7C60">
      <w:pPr>
        <w:pStyle w:val="Text"/>
        <w:keepNext/>
        <w:rPr>
          <w:lang w:val="en-US" w:eastAsia="ja-JP"/>
        </w:rPr>
      </w:pPr>
      <w:r w:rsidRPr="00FC7C60">
        <w:rPr>
          <w:lang w:val="en-US" w:eastAsia="ja-JP"/>
        </w:rPr>
        <w:t>pick a seat</w:t>
      </w:r>
    </w:p>
    <w:p w14:paraId="3F79523B" w14:textId="77777777" w:rsidR="00FC7C60" w:rsidRPr="00FC7C60" w:rsidRDefault="00FC7C60" w:rsidP="00FC7C60">
      <w:pPr>
        <w:pStyle w:val="Text"/>
        <w:keepNext/>
        <w:rPr>
          <w:lang w:val="en-US" w:eastAsia="ja-JP"/>
        </w:rPr>
      </w:pPr>
      <w:r w:rsidRPr="00FC7C60">
        <w:rPr>
          <w:lang w:val="en-US" w:eastAsia="ja-JP"/>
        </w:rPr>
        <w:t>they click book flight and receive confirmation msg</w:t>
      </w:r>
    </w:p>
    <w:p w14:paraId="2C548AC9" w14:textId="77777777" w:rsidR="00FC7C60" w:rsidRPr="00FC7C60" w:rsidRDefault="00FC7C60" w:rsidP="00FC7C60">
      <w:pPr>
        <w:pStyle w:val="Text"/>
        <w:keepNext/>
        <w:rPr>
          <w:lang w:val="en-US" w:eastAsia="ja-JP"/>
        </w:rPr>
      </w:pPr>
      <w:r w:rsidRPr="00FC7C60">
        <w:rPr>
          <w:lang w:val="en-US" w:eastAsia="ja-JP"/>
        </w:rPr>
        <w:t>seating table will be updated to booked</w:t>
      </w:r>
    </w:p>
    <w:p w14:paraId="425D0355" w14:textId="77777777" w:rsidR="00FC7C60" w:rsidRPr="00FC7C60" w:rsidRDefault="00FC7C60" w:rsidP="00FC7C60">
      <w:pPr>
        <w:pStyle w:val="Text"/>
        <w:keepNext/>
        <w:rPr>
          <w:lang w:val="en-US" w:eastAsia="ja-JP"/>
        </w:rPr>
      </w:pPr>
      <w:r w:rsidRPr="00FC7C60">
        <w:rPr>
          <w:lang w:val="en-US" w:eastAsia="ja-JP"/>
        </w:rPr>
        <w:t>receive msg that money subtracted from their account balance</w:t>
      </w:r>
    </w:p>
    <w:p w14:paraId="0555A435" w14:textId="77777777" w:rsidR="00FC7C60" w:rsidRPr="00FC7C60" w:rsidRDefault="00FC7C60" w:rsidP="00FC7C60">
      <w:pPr>
        <w:pStyle w:val="Text"/>
        <w:keepNext/>
        <w:rPr>
          <w:lang w:val="en-US" w:eastAsia="ja-JP"/>
        </w:rPr>
      </w:pPr>
      <w:r w:rsidRPr="00FC7C60">
        <w:rPr>
          <w:lang w:val="en-US" w:eastAsia="ja-JP"/>
        </w:rPr>
        <w:t>user booked flights page updated</w:t>
      </w:r>
    </w:p>
    <w:p w14:paraId="41892DF1" w14:textId="77777777" w:rsidR="00FC7C60" w:rsidRPr="00FC7C60" w:rsidRDefault="00FC7C60" w:rsidP="00FC7C60">
      <w:pPr>
        <w:pStyle w:val="Text"/>
        <w:keepNext/>
        <w:rPr>
          <w:lang w:val="en-US" w:eastAsia="ja-JP"/>
        </w:rPr>
      </w:pPr>
      <w:r w:rsidRPr="00FC7C60">
        <w:rPr>
          <w:lang w:val="en-US" w:eastAsia="ja-JP"/>
        </w:rPr>
        <w:t>details about their flight can be seen in their booked flights page on user dashboard</w:t>
      </w:r>
    </w:p>
    <w:p w14:paraId="46B4423A" w14:textId="77777777" w:rsidR="00FC7C60" w:rsidRPr="00FC7C60" w:rsidRDefault="00FC7C60" w:rsidP="00FC7C60">
      <w:pPr>
        <w:pStyle w:val="Text"/>
        <w:keepNext/>
        <w:rPr>
          <w:lang w:val="en-US" w:eastAsia="ja-JP"/>
        </w:rPr>
      </w:pPr>
      <w:r w:rsidRPr="00FC7C60">
        <w:rPr>
          <w:lang w:val="en-US" w:eastAsia="ja-JP"/>
        </w:rPr>
        <w:t>Users can go into their booked flights dashboard and cancel their flight.</w:t>
      </w:r>
    </w:p>
    <w:p w14:paraId="0C5D9672" w14:textId="77777777" w:rsidR="00FC7C60" w:rsidRPr="00FC7C60" w:rsidRDefault="00FC7C60" w:rsidP="00FC7C60">
      <w:pPr>
        <w:pStyle w:val="Text"/>
        <w:keepNext/>
        <w:rPr>
          <w:lang w:val="en-US" w:eastAsia="ja-JP"/>
        </w:rPr>
      </w:pPr>
      <w:r w:rsidRPr="00FC7C60">
        <w:rPr>
          <w:lang w:val="en-US" w:eastAsia="ja-JP"/>
        </w:rPr>
        <w:t xml:space="preserve">Which will delete their information off of the ticket database, seating database, and </w:t>
      </w:r>
      <w:proofErr w:type="gramStart"/>
      <w:r w:rsidRPr="00FC7C60">
        <w:rPr>
          <w:lang w:val="en-US" w:eastAsia="ja-JP"/>
        </w:rPr>
        <w:t>refunding(</w:t>
      </w:r>
      <w:proofErr w:type="gramEnd"/>
      <w:r w:rsidRPr="00FC7C60">
        <w:rPr>
          <w:lang w:val="en-US" w:eastAsia="ja-JP"/>
        </w:rPr>
        <w:t>resetting their account balance)</w:t>
      </w:r>
    </w:p>
    <w:p w14:paraId="7D61520D" w14:textId="77777777" w:rsidR="00FC7C60" w:rsidRPr="00FC7C60" w:rsidRDefault="00FC7C60" w:rsidP="00FC7C60">
      <w:pPr>
        <w:pStyle w:val="Text"/>
        <w:keepNext/>
        <w:rPr>
          <w:lang w:val="en-US" w:eastAsia="ja-JP"/>
        </w:rPr>
      </w:pPr>
    </w:p>
    <w:p w14:paraId="1995B73C" w14:textId="77777777" w:rsidR="00FC7C60" w:rsidRPr="00FC7C60" w:rsidRDefault="00FC7C60" w:rsidP="00FC7C60">
      <w:pPr>
        <w:pStyle w:val="Text"/>
        <w:keepNext/>
        <w:rPr>
          <w:lang w:val="en-US" w:eastAsia="ja-JP"/>
        </w:rPr>
      </w:pPr>
      <w:r w:rsidRPr="00FC7C60">
        <w:rPr>
          <w:lang w:val="en-US" w:eastAsia="ja-JP"/>
        </w:rPr>
        <w:t xml:space="preserve">When a flight is finished/landed </w:t>
      </w:r>
    </w:p>
    <w:p w14:paraId="1FA32BAD" w14:textId="77777777" w:rsidR="00FC7C60" w:rsidRPr="00FC7C60" w:rsidRDefault="00FC7C60" w:rsidP="00FC7C60">
      <w:pPr>
        <w:pStyle w:val="Text"/>
        <w:keepNext/>
        <w:rPr>
          <w:lang w:val="en-US" w:eastAsia="ja-JP"/>
        </w:rPr>
      </w:pPr>
      <w:r w:rsidRPr="00FC7C60">
        <w:rPr>
          <w:lang w:val="en-US" w:eastAsia="ja-JP"/>
        </w:rPr>
        <w:t>It will be removed from the flight database, but it will also remove tickets relating to that flight</w:t>
      </w:r>
    </w:p>
    <w:p w14:paraId="2B8E0627" w14:textId="51CF4C23" w:rsidR="00EF4285" w:rsidRPr="000602FD" w:rsidRDefault="00FC7C60" w:rsidP="00FC7C60">
      <w:pPr>
        <w:pStyle w:val="Text"/>
        <w:keepNext/>
        <w:rPr>
          <w:rFonts w:hint="eastAsia"/>
          <w:lang w:val="en-US" w:eastAsia="ja-JP"/>
        </w:rPr>
      </w:pPr>
      <w:r w:rsidRPr="00FC7C60">
        <w:rPr>
          <w:lang w:val="en-US" w:eastAsia="ja-JP"/>
        </w:rPr>
        <w:t>and will clear its seating plan</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07ED3529" w14:textId="0E5F1929" w:rsidR="00811ED9" w:rsidRDefault="00675D5C" w:rsidP="00811ED9">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321D15C6" w14:textId="77777777" w:rsidR="00636A36" w:rsidRPr="004F2EC6" w:rsidRDefault="00636A36" w:rsidP="00636A36">
      <w:pPr>
        <w:pStyle w:val="Anleitung"/>
        <w:rPr>
          <w:sz w:val="22"/>
          <w:szCs w:val="22"/>
          <w:lang w:val="en-US"/>
        </w:rPr>
      </w:pPr>
      <w:r w:rsidRPr="004F2EC6">
        <w:rPr>
          <w:sz w:val="22"/>
          <w:szCs w:val="22"/>
          <w:lang w:val="en-US"/>
        </w:rPr>
        <w:t>A list of all project products/deliverables whose complete and satisfactory delivery indicate the completion of the project.</w:t>
      </w:r>
    </w:p>
    <w:p w14:paraId="20D92965" w14:textId="7FFCEBCB" w:rsidR="00D01E52" w:rsidRDefault="006D7B2B" w:rsidP="00D01E52">
      <w:pPr>
        <w:pStyle w:val="Text"/>
        <w:rPr>
          <w:lang w:val="en-US"/>
        </w:rPr>
      </w:pPr>
      <w:r>
        <w:rPr>
          <w:lang w:val="en-US"/>
        </w:rPr>
        <w:t>[This document counts as a delivery unit]</w:t>
      </w:r>
    </w:p>
    <w:p w14:paraId="4615C0B6" w14:textId="77777777" w:rsidR="00812971" w:rsidRPr="00D01E52" w:rsidRDefault="00812971" w:rsidP="00D01E52">
      <w:pPr>
        <w:pStyle w:val="Text"/>
        <w:rPr>
          <w:lang w:val="en-US"/>
        </w:rPr>
      </w:pPr>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890068"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1234772A" w:rsidR="00890068" w:rsidRDefault="00890068" w:rsidP="00C31CD7">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CE3A009" w:rsidR="00890068" w:rsidRDefault="00890068" w:rsidP="00C31CD7">
            <w:pPr>
              <w:pStyle w:val="TabelleStandard"/>
              <w:keepNext/>
              <w:rPr>
                <w:lang w:val="en-US"/>
              </w:rPr>
            </w:pPr>
            <w:r>
              <w:rPr>
                <w:lang w:val="en-US"/>
              </w:rPr>
              <w:t>The approval of the project charter</w:t>
            </w:r>
          </w:p>
        </w:tc>
      </w:tr>
      <w:tr w:rsidR="003250E9"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EB2830E" w:rsidR="003250E9" w:rsidRPr="000602FD" w:rsidRDefault="00FC7C60" w:rsidP="00C31CD7">
            <w:pPr>
              <w:pStyle w:val="TabelleStandard"/>
              <w:keepNext/>
              <w:rPr>
                <w:rFonts w:hint="eastAsia"/>
                <w:lang w:val="en-US" w:eastAsia="ja-JP"/>
              </w:rPr>
            </w:pPr>
            <w:r>
              <w:rPr>
                <w:rFonts w:hint="eastAsia"/>
                <w:lang w:val="en-US" w:eastAsia="ja-JP"/>
              </w:rPr>
              <w:t>Cite map</w:t>
            </w:r>
            <w:r w:rsidR="0071389D">
              <w:rPr>
                <w:rFonts w:hint="eastAsia"/>
                <w:lang w:val="en-US" w:eastAsia="ja-JP"/>
              </w:rPr>
              <w:t>/Website design</w:t>
            </w:r>
          </w:p>
        </w:tc>
        <w:tc>
          <w:tcPr>
            <w:tcW w:w="7229" w:type="dxa"/>
            <w:tcBorders>
              <w:top w:val="single" w:sz="4" w:space="0" w:color="auto"/>
              <w:left w:val="single" w:sz="4" w:space="0" w:color="auto"/>
              <w:bottom w:val="single" w:sz="4" w:space="0" w:color="auto"/>
              <w:right w:val="single" w:sz="4" w:space="0" w:color="auto"/>
            </w:tcBorders>
          </w:tcPr>
          <w:p w14:paraId="4E17E3E6" w14:textId="671E39A7" w:rsidR="003250E9" w:rsidRDefault="00FC7C60" w:rsidP="00C31CD7">
            <w:pPr>
              <w:pStyle w:val="TabelleStandard"/>
              <w:keepNext/>
              <w:rPr>
                <w:rFonts w:hint="eastAsia"/>
                <w:lang w:val="en-US" w:eastAsia="ja-JP"/>
              </w:rPr>
            </w:pPr>
            <w:r>
              <w:rPr>
                <w:rFonts w:hint="eastAsia"/>
                <w:lang w:val="en-US" w:eastAsia="ja-JP"/>
              </w:rPr>
              <w:t>The structure of the website</w:t>
            </w:r>
            <w:r w:rsidR="0071389D">
              <w:rPr>
                <w:rFonts w:hint="eastAsia"/>
                <w:lang w:val="en-US" w:eastAsia="ja-JP"/>
              </w:rPr>
              <w:t xml:space="preserve"> and basic design of website</w:t>
            </w:r>
          </w:p>
          <w:p w14:paraId="60A5C7EC" w14:textId="33FBC8A0" w:rsidR="00FC7C60" w:rsidRPr="000602FD" w:rsidRDefault="00FC7C60" w:rsidP="00C31CD7">
            <w:pPr>
              <w:pStyle w:val="TabelleStandard"/>
              <w:keepNext/>
              <w:rPr>
                <w:lang w:val="en-US"/>
              </w:rPr>
            </w:pPr>
          </w:p>
        </w:tc>
      </w:tr>
      <w:tr w:rsidR="00890068"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7C92A3EC" w:rsidR="00890068" w:rsidRDefault="00FC7C60" w:rsidP="00890068">
            <w:pPr>
              <w:pStyle w:val="TabelleStandard"/>
              <w:keepNext/>
              <w:rPr>
                <w:rFonts w:hint="eastAsia"/>
                <w:lang w:val="en-US"/>
              </w:rPr>
            </w:pPr>
            <w:r>
              <w:rPr>
                <w:rFonts w:hint="eastAsia"/>
                <w:lang w:val="en-US" w:eastAsia="ja-JP"/>
              </w:rPr>
              <w:t>Functional Requirements Document</w:t>
            </w:r>
          </w:p>
        </w:tc>
        <w:tc>
          <w:tcPr>
            <w:tcW w:w="7229" w:type="dxa"/>
            <w:tcBorders>
              <w:top w:val="single" w:sz="4" w:space="0" w:color="auto"/>
              <w:left w:val="single" w:sz="4" w:space="0" w:color="auto"/>
              <w:bottom w:val="single" w:sz="4" w:space="0" w:color="auto"/>
              <w:right w:val="single" w:sz="4" w:space="0" w:color="auto"/>
            </w:tcBorders>
          </w:tcPr>
          <w:p w14:paraId="39E9DDB3" w14:textId="304F0207" w:rsidR="00890068" w:rsidRDefault="0071389D" w:rsidP="00890068">
            <w:pPr>
              <w:pStyle w:val="TabelleStandard"/>
              <w:keepNext/>
              <w:rPr>
                <w:rFonts w:hint="eastAsia"/>
                <w:lang w:val="en-US" w:eastAsia="ja-JP"/>
              </w:rPr>
            </w:pPr>
            <w:r>
              <w:rPr>
                <w:rFonts w:hint="eastAsia"/>
                <w:lang w:val="en-US" w:eastAsia="ja-JP"/>
              </w:rPr>
              <w:t xml:space="preserve">Document outlining functional and </w:t>
            </w:r>
            <w:proofErr w:type="spellStart"/>
            <w:proofErr w:type="gramStart"/>
            <w:r>
              <w:rPr>
                <w:rFonts w:hint="eastAsia"/>
                <w:lang w:val="en-US" w:eastAsia="ja-JP"/>
              </w:rPr>
              <w:t>non functional</w:t>
            </w:r>
            <w:proofErr w:type="spellEnd"/>
            <w:proofErr w:type="gramEnd"/>
            <w:r>
              <w:rPr>
                <w:rFonts w:hint="eastAsia"/>
                <w:lang w:val="en-US" w:eastAsia="ja-JP"/>
              </w:rPr>
              <w:t xml:space="preserve"> requirements</w:t>
            </w:r>
          </w:p>
        </w:tc>
      </w:tr>
      <w:tr w:rsidR="00890068"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770E65D5" w:rsidR="00890068" w:rsidRDefault="00FC7C60" w:rsidP="00890068">
            <w:pPr>
              <w:pStyle w:val="TabelleStandard"/>
              <w:keepNext/>
              <w:rPr>
                <w:rFonts w:hint="eastAsia"/>
                <w:lang w:val="en-US" w:eastAsia="ja-JP"/>
              </w:rPr>
            </w:pPr>
            <w:r>
              <w:rPr>
                <w:rFonts w:hint="eastAsia"/>
                <w:lang w:val="en-US" w:eastAsia="ja-JP"/>
              </w:rPr>
              <w:t>Database Schema</w:t>
            </w:r>
          </w:p>
        </w:tc>
        <w:tc>
          <w:tcPr>
            <w:tcW w:w="7229" w:type="dxa"/>
            <w:tcBorders>
              <w:top w:val="single" w:sz="4" w:space="0" w:color="auto"/>
              <w:left w:val="single" w:sz="4" w:space="0" w:color="auto"/>
              <w:bottom w:val="single" w:sz="4" w:space="0" w:color="auto"/>
              <w:right w:val="single" w:sz="4" w:space="0" w:color="auto"/>
            </w:tcBorders>
          </w:tcPr>
          <w:p w14:paraId="2798BFCB" w14:textId="400FA01D" w:rsidR="00890068" w:rsidRDefault="00890068" w:rsidP="00890068">
            <w:pPr>
              <w:pStyle w:val="TabelleStandard"/>
              <w:keepNext/>
              <w:rPr>
                <w:lang w:val="en-US"/>
              </w:rPr>
            </w:pPr>
            <w:r>
              <w:rPr>
                <w:lang w:val="en-US"/>
              </w:rPr>
              <w:t>Create the upcoming flights and previous flights pages and connect them to the appropriate database</w:t>
            </w:r>
          </w:p>
        </w:tc>
      </w:tr>
      <w:tr w:rsidR="00890068"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14A9D043" w:rsidR="00890068" w:rsidRDefault="00FC7C60" w:rsidP="00890068">
            <w:pPr>
              <w:pStyle w:val="TabelleStandard"/>
              <w:keepNext/>
              <w:rPr>
                <w:rFonts w:hint="eastAsia"/>
                <w:lang w:val="en-US" w:eastAsia="ja-JP"/>
              </w:rPr>
            </w:pPr>
            <w:r>
              <w:rPr>
                <w:rFonts w:hint="eastAsia"/>
                <w:lang w:val="en-US" w:eastAsia="ja-JP"/>
              </w:rPr>
              <w:t>Source Code</w:t>
            </w:r>
          </w:p>
        </w:tc>
        <w:tc>
          <w:tcPr>
            <w:tcW w:w="7229" w:type="dxa"/>
            <w:tcBorders>
              <w:top w:val="single" w:sz="4" w:space="0" w:color="auto"/>
              <w:left w:val="single" w:sz="4" w:space="0" w:color="auto"/>
              <w:bottom w:val="single" w:sz="4" w:space="0" w:color="auto"/>
              <w:right w:val="single" w:sz="4" w:space="0" w:color="auto"/>
            </w:tcBorders>
          </w:tcPr>
          <w:p w14:paraId="7D4848D0" w14:textId="6BFEF646" w:rsidR="00890068" w:rsidRDefault="0071389D" w:rsidP="00890068">
            <w:pPr>
              <w:pStyle w:val="TabelleStandard"/>
              <w:keepNext/>
              <w:rPr>
                <w:rFonts w:hint="eastAsia"/>
                <w:lang w:val="en-US" w:eastAsia="ja-JP"/>
              </w:rPr>
            </w:pPr>
            <w:r>
              <w:rPr>
                <w:rFonts w:hint="eastAsia"/>
                <w:lang w:val="en-US" w:eastAsia="ja-JP"/>
              </w:rPr>
              <w:t>All the code files developed for the website</w:t>
            </w:r>
          </w:p>
        </w:tc>
      </w:tr>
      <w:tr w:rsidR="00FC7C60" w:rsidRPr="000602FD" w14:paraId="153648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38AC204" w14:textId="70801AA8" w:rsidR="00FC7C60" w:rsidRDefault="00FC7C60" w:rsidP="00890068">
            <w:pPr>
              <w:pStyle w:val="TabelleStandard"/>
              <w:keepNext/>
              <w:rPr>
                <w:rFonts w:hint="eastAsia"/>
                <w:lang w:val="en-US" w:eastAsia="ja-JP"/>
              </w:rPr>
            </w:pPr>
            <w:r>
              <w:rPr>
                <w:rFonts w:hint="eastAsia"/>
                <w:lang w:val="en-US" w:eastAsia="ja-JP"/>
              </w:rPr>
              <w:t>Final Project Report</w:t>
            </w:r>
          </w:p>
        </w:tc>
        <w:tc>
          <w:tcPr>
            <w:tcW w:w="7229" w:type="dxa"/>
            <w:tcBorders>
              <w:top w:val="single" w:sz="4" w:space="0" w:color="auto"/>
              <w:left w:val="single" w:sz="4" w:space="0" w:color="auto"/>
              <w:bottom w:val="single" w:sz="4" w:space="0" w:color="auto"/>
              <w:right w:val="single" w:sz="4" w:space="0" w:color="auto"/>
            </w:tcBorders>
          </w:tcPr>
          <w:p w14:paraId="6D41ED37" w14:textId="6F3096CF" w:rsidR="00FC7C60" w:rsidRDefault="0071389D" w:rsidP="00890068">
            <w:pPr>
              <w:pStyle w:val="TabelleStandard"/>
              <w:keepNext/>
              <w:rPr>
                <w:rFonts w:hint="eastAsia"/>
                <w:lang w:val="en-US" w:eastAsia="ja-JP"/>
              </w:rPr>
            </w:pPr>
            <w:r>
              <w:rPr>
                <w:rFonts w:hint="eastAsia"/>
                <w:lang w:val="en-US" w:eastAsia="ja-JP"/>
              </w:rPr>
              <w:t>Final report summarizing the projects development process</w:t>
            </w:r>
          </w:p>
        </w:tc>
      </w:tr>
      <w:tr w:rsidR="00FC7C60" w:rsidRPr="000602FD" w14:paraId="1825C874"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E76D1F1" w14:textId="77777777" w:rsidR="00FC7C60" w:rsidRDefault="00FC7C60" w:rsidP="00890068">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0F6105BC" w14:textId="77777777" w:rsidR="00FC7C60" w:rsidRDefault="00FC7C60" w:rsidP="00890068">
            <w:pPr>
              <w:pStyle w:val="TabelleStandard"/>
              <w:keepNext/>
              <w:rPr>
                <w:lang w:val="en-US"/>
              </w:rPr>
            </w:pPr>
          </w:p>
        </w:tc>
      </w:tr>
      <w:tr w:rsidR="00FC7C60" w:rsidRPr="000602FD" w14:paraId="4E695F9E"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7C87C4BB" w14:textId="77777777" w:rsidR="00FC7C60" w:rsidRDefault="00FC7C60" w:rsidP="00890068">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7F933BC8" w14:textId="77777777" w:rsidR="00FC7C60" w:rsidRDefault="00FC7C60" w:rsidP="00890068">
            <w:pPr>
              <w:pStyle w:val="TabelleStandard"/>
              <w:keepNext/>
              <w:rPr>
                <w:lang w:val="en-US"/>
              </w:rPr>
            </w:pPr>
          </w:p>
        </w:tc>
      </w:tr>
      <w:tr w:rsidR="00FC7C60" w:rsidRPr="000602FD" w14:paraId="2530167C"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B8602E5" w14:textId="77777777" w:rsidR="00FC7C60" w:rsidRDefault="00FC7C60" w:rsidP="00890068">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1F29E482" w14:textId="77777777" w:rsidR="00FC7C60" w:rsidRDefault="00FC7C60" w:rsidP="00890068">
            <w:pPr>
              <w:pStyle w:val="TabelleStandard"/>
              <w:keepNext/>
              <w:rPr>
                <w:lang w:val="en-US"/>
              </w:rPr>
            </w:pPr>
          </w:p>
        </w:tc>
      </w:tr>
      <w:tr w:rsidR="00FC7C60" w:rsidRPr="000602FD" w14:paraId="23489EA6"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40DB62EC" w14:textId="77777777" w:rsidR="00FC7C60" w:rsidRDefault="00FC7C60" w:rsidP="00890068">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3B6EC356" w14:textId="77777777" w:rsidR="00FC7C60" w:rsidRDefault="00FC7C60" w:rsidP="00890068">
            <w:pPr>
              <w:pStyle w:val="TabelleStandard"/>
              <w:keepNext/>
              <w:rPr>
                <w:lang w:val="en-US"/>
              </w:rPr>
            </w:pPr>
          </w:p>
        </w:tc>
      </w:tr>
      <w:tr w:rsidR="00FC7C60" w:rsidRPr="000602FD" w14:paraId="149FB49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3FB0911" w14:textId="77777777" w:rsidR="00FC7C60" w:rsidRDefault="00FC7C60" w:rsidP="00890068">
            <w:pPr>
              <w:pStyle w:val="TabelleStandard"/>
              <w:keepNext/>
              <w:rPr>
                <w:rFonts w:hint="eastAsia"/>
                <w:lang w:val="en-US" w:eastAsia="ja-JP"/>
              </w:rPr>
            </w:pPr>
          </w:p>
        </w:tc>
        <w:tc>
          <w:tcPr>
            <w:tcW w:w="7229" w:type="dxa"/>
            <w:tcBorders>
              <w:top w:val="single" w:sz="4" w:space="0" w:color="auto"/>
              <w:left w:val="single" w:sz="4" w:space="0" w:color="auto"/>
              <w:bottom w:val="single" w:sz="4" w:space="0" w:color="auto"/>
              <w:right w:val="single" w:sz="4" w:space="0" w:color="auto"/>
            </w:tcBorders>
          </w:tcPr>
          <w:p w14:paraId="4097A4F2" w14:textId="77777777" w:rsidR="00FC7C60" w:rsidRDefault="00FC7C60" w:rsidP="00890068">
            <w:pPr>
              <w:pStyle w:val="TabelleStandard"/>
              <w:keepNext/>
              <w:rPr>
                <w:lang w:val="en-US"/>
              </w:rPr>
            </w:pPr>
          </w:p>
        </w:tc>
      </w:tr>
    </w:tbl>
    <w:p w14:paraId="7A25636B" w14:textId="77777777" w:rsidR="00D01E52" w:rsidRPr="003250E9" w:rsidRDefault="00D01E52" w:rsidP="00D01E52">
      <w:pPr>
        <w:pStyle w:val="Text"/>
      </w:pPr>
    </w:p>
    <w:p w14:paraId="0763EEC5" w14:textId="77777777" w:rsidR="00675D5C" w:rsidRDefault="00675D5C" w:rsidP="00D01E52">
      <w:pPr>
        <w:pStyle w:val="Text"/>
        <w:rPr>
          <w:lang w:val="en-US"/>
        </w:rPr>
      </w:pPr>
    </w:p>
    <w:p w14:paraId="1FCBA873" w14:textId="77777777" w:rsidR="00812971" w:rsidRDefault="00812971" w:rsidP="00D01E52">
      <w:pPr>
        <w:pStyle w:val="Text"/>
        <w:rPr>
          <w:lang w:val="en-US"/>
        </w:rPr>
      </w:pPr>
    </w:p>
    <w:p w14:paraId="630A160C" w14:textId="77777777" w:rsidR="00812971" w:rsidRDefault="00812971" w:rsidP="00812971">
      <w:pPr>
        <w:spacing w:after="0"/>
        <w:rPr>
          <w:lang w:val="en-US"/>
        </w:rPr>
      </w:pPr>
      <w:r w:rsidRPr="00812971">
        <w:rPr>
          <w:rFonts w:ascii="Times New Roman" w:hAnsi="Times New Roman" w:cs="Times New Roman"/>
          <w:i/>
          <w:iCs/>
          <w:color w:val="3366FF"/>
          <w:sz w:val="22"/>
          <w:szCs w:val="22"/>
          <w:lang w:val="en-US"/>
        </w:rPr>
        <w:t xml:space="preserve">A deliverable is any unique and verifiable product, result or capability to perform a service that is required to be produced to complete a process, phase or project. Deliverables are typically tangible components completed to meet the project objectives and can include elements of the project management plan. Deliverables also include ancillary results, such as project management reports and documentation. These deliverables may be described at a summary level or in </w:t>
      </w:r>
      <w:proofErr w:type="gramStart"/>
      <w:r w:rsidRPr="00812971">
        <w:rPr>
          <w:rFonts w:ascii="Times New Roman" w:hAnsi="Times New Roman" w:cs="Times New Roman"/>
          <w:i/>
          <w:iCs/>
          <w:color w:val="3366FF"/>
          <w:sz w:val="22"/>
          <w:szCs w:val="22"/>
          <w:lang w:val="en-US"/>
        </w:rPr>
        <w:t>great detail</w:t>
      </w:r>
      <w:proofErr w:type="gramEnd"/>
      <w:r w:rsidRPr="00812971">
        <w:rPr>
          <w:rFonts w:ascii="Times New Roman" w:hAnsi="Times New Roman" w:cs="Times New Roman"/>
          <w:i/>
          <w:iCs/>
          <w:color w:val="3366FF"/>
          <w:sz w:val="22"/>
          <w:szCs w:val="22"/>
          <w:lang w:val="en-US"/>
        </w:rPr>
        <w:t>.</w:t>
      </w:r>
      <w:r>
        <w:rPr>
          <w:lang w:val="en-US"/>
        </w:rPr>
        <w:br w:type="page"/>
      </w:r>
    </w:p>
    <w:p w14:paraId="14FCB523" w14:textId="77777777" w:rsidR="00675D5C" w:rsidRPr="000602FD" w:rsidRDefault="00675D5C" w:rsidP="00D01E52">
      <w:pPr>
        <w:pStyle w:val="Text"/>
        <w:rPr>
          <w:lang w:val="en-US"/>
        </w:rPr>
      </w:pPr>
    </w:p>
    <w:p w14:paraId="3DBDACF9" w14:textId="77777777" w:rsidR="00675D5C" w:rsidRPr="004F2EC6" w:rsidRDefault="00675D5C" w:rsidP="00675D5C">
      <w:pPr>
        <w:pStyle w:val="Heading1"/>
        <w:tabs>
          <w:tab w:val="clear" w:pos="716"/>
          <w:tab w:val="num" w:pos="360"/>
        </w:tabs>
        <w:ind w:left="4392" w:hanging="4392"/>
        <w:rPr>
          <w:lang w:val="en-US"/>
        </w:rPr>
      </w:pPr>
      <w:bookmarkStart w:id="10" w:name="_Toc178954785"/>
      <w:bookmarkStart w:id="11" w:name="_Toc171845197"/>
      <w:bookmarkStart w:id="12" w:name="_Toc171853581"/>
      <w:r w:rsidRPr="004F2EC6">
        <w:rPr>
          <w:lang w:val="en-US"/>
        </w:rPr>
        <w:t>Project success criteria</w:t>
      </w:r>
      <w:bookmarkEnd w:id="10"/>
    </w:p>
    <w:bookmarkEnd w:id="11"/>
    <w:bookmarkEnd w:id="12"/>
    <w:p w14:paraId="30A19B35" w14:textId="77777777" w:rsidR="00675D5C" w:rsidRPr="004F2EC6" w:rsidRDefault="00675D5C" w:rsidP="00675D5C">
      <w:pPr>
        <w:pStyle w:val="Anleitung"/>
        <w:rPr>
          <w:sz w:val="22"/>
          <w:szCs w:val="22"/>
          <w:lang w:val="en-US"/>
        </w:rPr>
      </w:pPr>
      <w:r w:rsidRPr="004F2EC6">
        <w:rPr>
          <w:sz w:val="22"/>
          <w:szCs w:val="22"/>
          <w:lang w:val="en-US"/>
        </w:rPr>
        <w:t xml:space="preserve">This section outlines the quantifiable criteria that </w:t>
      </w:r>
      <w:proofErr w:type="gramStart"/>
      <w:r w:rsidRPr="004F2EC6">
        <w:rPr>
          <w:sz w:val="22"/>
          <w:szCs w:val="22"/>
          <w:lang w:val="en-US"/>
        </w:rPr>
        <w:t>have to</w:t>
      </w:r>
      <w:proofErr w:type="gramEnd"/>
      <w:r w:rsidRPr="004F2EC6">
        <w:rPr>
          <w:sz w:val="22"/>
          <w:szCs w:val="22"/>
          <w:lang w:val="en-US"/>
        </w:rPr>
        <w:t xml:space="preserve"> be fulfilled so that the project can be performed successfully.</w:t>
      </w:r>
    </w:p>
    <w:p w14:paraId="42CC166C" w14:textId="102E13FF" w:rsidR="00675D5C" w:rsidRPr="00675D5C" w:rsidRDefault="00BD36F3" w:rsidP="00675D5C">
      <w:pPr>
        <w:pStyle w:val="Text"/>
        <w:rPr>
          <w:color w:val="000000"/>
          <w:lang w:val="en-US"/>
        </w:rPr>
      </w:pPr>
      <w:r>
        <w:rPr>
          <w:color w:val="000000"/>
          <w:lang w:val="en-US"/>
        </w:rPr>
        <w:t>[Criteria for meeting goals. Ex: If exceed budget, it can’t be over 10%]</w:t>
      </w:r>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77777777" w:rsidR="003250E9" w:rsidRDefault="003250E9" w:rsidP="00C31CD7">
            <w:pPr>
              <w:pStyle w:val="TabelleStandard"/>
              <w:keepNext/>
            </w:pPr>
            <w:r>
              <w:t>The website works on full size screens and on smaller resolution</w:t>
            </w:r>
          </w:p>
        </w:tc>
      </w:tr>
      <w:tr w:rsidR="003250E9" w14:paraId="7E8D6FA2" w14:textId="77777777" w:rsidTr="00C371B2">
        <w:trPr>
          <w:tblHeader/>
        </w:trPr>
        <w:tc>
          <w:tcPr>
            <w:tcW w:w="9073" w:type="dxa"/>
          </w:tcPr>
          <w:p w14:paraId="43F73A89" w14:textId="77777777" w:rsidR="003250E9" w:rsidRDefault="003250E9" w:rsidP="00C31CD7">
            <w:pPr>
              <w:pStyle w:val="TabelleStandard"/>
              <w:keepNext/>
            </w:pPr>
            <w:r>
              <w:t>Database can store information provided by users and send required information when required</w:t>
            </w:r>
          </w:p>
        </w:tc>
      </w:tr>
      <w:tr w:rsidR="003250E9" w14:paraId="1A0E923B" w14:textId="77777777" w:rsidTr="00C371B2">
        <w:trPr>
          <w:tblHeader/>
        </w:trPr>
        <w:tc>
          <w:tcPr>
            <w:tcW w:w="9073" w:type="dxa"/>
          </w:tcPr>
          <w:p w14:paraId="1300A033" w14:textId="17FDFB33" w:rsidR="003250E9" w:rsidRDefault="003250E9" w:rsidP="00C31CD7">
            <w:pPr>
              <w:pStyle w:val="TabelleStandard"/>
              <w:keepNext/>
            </w:pPr>
            <w:r>
              <w:t xml:space="preserve">The </w:t>
            </w:r>
            <w:r w:rsidR="00890068">
              <w:t>website works without flaw</w:t>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249CEA93" w:rsidR="003250E9" w:rsidRPr="00B11AEF" w:rsidRDefault="00C371B2" w:rsidP="00C31CD7">
            <w:pPr>
              <w:pStyle w:val="TabelleStandard"/>
              <w:keepNext/>
              <w:rPr>
                <w:lang w:val="de-DE"/>
              </w:rPr>
            </w:pPr>
            <w:r>
              <w:rPr>
                <w:lang w:val="de-DE"/>
              </w:rPr>
              <w:t>We cannot go one month over schedule</w:t>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578B73CD" w14:textId="77777777" w:rsidR="00D01E52"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p w14:paraId="1BE656D7" w14:textId="77777777" w:rsidR="00636A36" w:rsidRPr="004F2EC6" w:rsidRDefault="00636A36" w:rsidP="00636A36">
      <w:pPr>
        <w:pStyle w:val="Anleitung"/>
        <w:rPr>
          <w:lang w:val="en-US"/>
        </w:rPr>
      </w:pPr>
      <w:r w:rsidRPr="004F2EC6">
        <w:rPr>
          <w:sz w:val="22"/>
          <w:szCs w:val="22"/>
          <w:lang w:val="en-US"/>
        </w:rPr>
        <w:t xml:space="preserve">This section describes some of the key project risks and their potential impact on the success of the project. This list of risks should be regarded as provisional rather than complete because risks are usually identified and dealt with continuously </w:t>
      </w:r>
      <w:proofErr w:type="gramStart"/>
      <w:r w:rsidRPr="004F2EC6">
        <w:rPr>
          <w:sz w:val="22"/>
          <w:szCs w:val="22"/>
          <w:lang w:val="en-US"/>
        </w:rPr>
        <w:t>during the course of</w:t>
      </w:r>
      <w:proofErr w:type="gramEnd"/>
      <w:r w:rsidRPr="004F2EC6">
        <w:rPr>
          <w:sz w:val="22"/>
          <w:szCs w:val="22"/>
          <w:lang w:val="en-US"/>
        </w:rPr>
        <w:t xml:space="preserve"> the project. </w:t>
      </w:r>
    </w:p>
    <w:p w14:paraId="6E9E4800" w14:textId="0EA45692" w:rsidR="00D01E52" w:rsidRPr="00D01E52" w:rsidRDefault="00BD36F3" w:rsidP="00D01E52">
      <w:pPr>
        <w:pStyle w:val="Text"/>
        <w:rPr>
          <w:lang w:val="en-US"/>
        </w:rPr>
      </w:pPr>
      <w:r>
        <w:rPr>
          <w:lang w:val="en-US"/>
        </w:rPr>
        <w:t>[Something that could potentially happen.]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51F014CA" w14:textId="54368367" w:rsidR="003250E9" w:rsidRPr="00636A36" w:rsidRDefault="003250E9" w:rsidP="00C31CD7">
            <w:pPr>
              <w:pStyle w:val="TabelleStandard"/>
              <w:keepNext/>
              <w:rPr>
                <w:lang w:val="en-GB"/>
              </w:rPr>
            </w:pPr>
            <w:r>
              <w:rPr>
                <w:lang w:val="en-GB"/>
              </w:rPr>
              <w:t xml:space="preserve">Security </w:t>
            </w:r>
            <w:r w:rsidR="00C371B2">
              <w:rPr>
                <w:lang w:val="en-GB"/>
              </w:rPr>
              <w:t>Leak</w:t>
            </w:r>
          </w:p>
        </w:tc>
        <w:tc>
          <w:tcPr>
            <w:tcW w:w="7229" w:type="dxa"/>
            <w:tcBorders>
              <w:top w:val="single" w:sz="4" w:space="0" w:color="auto"/>
              <w:left w:val="single" w:sz="4" w:space="0" w:color="auto"/>
              <w:bottom w:val="single" w:sz="4" w:space="0" w:color="auto"/>
              <w:right w:val="single" w:sz="4" w:space="0" w:color="auto"/>
            </w:tcBorders>
          </w:tcPr>
          <w:p w14:paraId="025A5A62" w14:textId="1496AAEC" w:rsidR="003250E9" w:rsidRPr="00636A36" w:rsidRDefault="008D7AD5" w:rsidP="00C31CD7">
            <w:pPr>
              <w:pStyle w:val="TabelleStandard"/>
              <w:keepNext/>
              <w:rPr>
                <w:lang w:val="en-GB"/>
              </w:rPr>
            </w:pPr>
            <w:r>
              <w:rPr>
                <w:lang w:val="en-GB"/>
              </w:rPr>
              <w:t>Legal repercussions, loss of customers</w:t>
            </w:r>
          </w:p>
        </w:tc>
      </w:tr>
      <w:tr w:rsidR="003250E9" w:rsidRPr="00636A36" w14:paraId="3AFA71FD"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A1FBA88" w14:textId="55FE1803" w:rsidR="003250E9" w:rsidRPr="00636A36" w:rsidRDefault="003250E9" w:rsidP="00C31CD7">
            <w:pPr>
              <w:pStyle w:val="TabelleStandard"/>
              <w:keepNext/>
              <w:rPr>
                <w:lang w:val="en-GB"/>
              </w:rPr>
            </w:pPr>
            <w:r>
              <w:rPr>
                <w:lang w:val="en-GB"/>
              </w:rPr>
              <w:t>Functionality</w:t>
            </w:r>
            <w:r w:rsidR="008D7AD5">
              <w:rPr>
                <w:lang w:val="en-GB"/>
              </w:rPr>
              <w:t xml:space="preserve"> Errors</w:t>
            </w:r>
          </w:p>
        </w:tc>
        <w:tc>
          <w:tcPr>
            <w:tcW w:w="7229" w:type="dxa"/>
            <w:tcBorders>
              <w:top w:val="single" w:sz="4" w:space="0" w:color="auto"/>
              <w:left w:val="single" w:sz="4" w:space="0" w:color="auto"/>
              <w:bottom w:val="single" w:sz="4" w:space="0" w:color="auto"/>
              <w:right w:val="single" w:sz="4" w:space="0" w:color="auto"/>
            </w:tcBorders>
          </w:tcPr>
          <w:p w14:paraId="6E43D2CA" w14:textId="7FBA749F" w:rsidR="003250E9" w:rsidRPr="00636A36" w:rsidRDefault="003250E9" w:rsidP="00C31CD7">
            <w:pPr>
              <w:pStyle w:val="TabelleStandard"/>
              <w:keepNext/>
              <w:rPr>
                <w:lang w:val="en-GB"/>
              </w:rPr>
            </w:pPr>
            <w:r>
              <w:rPr>
                <w:lang w:val="en-GB"/>
              </w:rPr>
              <w:t xml:space="preserve">Some of the options do not work as expected, </w:t>
            </w:r>
            <w:r w:rsidR="008D7AD5">
              <w:rPr>
                <w:lang w:val="en-GB"/>
              </w:rPr>
              <w:t>stopping administrators from working</w:t>
            </w: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6A5409C6" w:rsidR="008D7AD5" w:rsidRDefault="008D7AD5" w:rsidP="00C31CD7">
            <w:pPr>
              <w:pStyle w:val="TabelleStandard"/>
              <w:keepNext/>
              <w:rPr>
                <w:lang w:val="en-GB"/>
              </w:rPr>
            </w:pPr>
            <w:r>
              <w:rPr>
                <w:lang w:val="en-GB"/>
              </w:rPr>
              <w:t>Implementation Problems</w:t>
            </w:r>
          </w:p>
        </w:tc>
        <w:tc>
          <w:tcPr>
            <w:tcW w:w="7229" w:type="dxa"/>
            <w:tcBorders>
              <w:top w:val="single" w:sz="4" w:space="0" w:color="auto"/>
              <w:left w:val="single" w:sz="4" w:space="0" w:color="auto"/>
              <w:bottom w:val="single" w:sz="4" w:space="0" w:color="auto"/>
              <w:right w:val="single" w:sz="4" w:space="0" w:color="auto"/>
            </w:tcBorders>
          </w:tcPr>
          <w:p w14:paraId="71877682" w14:textId="56EA3587" w:rsidR="008D7AD5" w:rsidRDefault="008D7AD5" w:rsidP="00C31CD7">
            <w:pPr>
              <w:pStyle w:val="TabelleStandard"/>
              <w:keepNext/>
              <w:rPr>
                <w:lang w:val="en-GB"/>
              </w:rPr>
            </w:pPr>
            <w:r>
              <w:rPr>
                <w:lang w:val="en-GB"/>
              </w:rPr>
              <w:t>Implementation takes longer than expected, delaying the project</w:t>
            </w:r>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57404102" w:rsidR="008D7AD5" w:rsidRDefault="008D7AD5" w:rsidP="00C31CD7">
            <w:pPr>
              <w:pStyle w:val="TabelleStandard"/>
              <w:keepNext/>
              <w:rPr>
                <w:lang w:val="en-GB"/>
              </w:rPr>
            </w:pPr>
            <w:r>
              <w:rPr>
                <w:lang w:val="en-GB"/>
              </w:rPr>
              <w:t>Malicious Attacks</w:t>
            </w:r>
          </w:p>
        </w:tc>
        <w:tc>
          <w:tcPr>
            <w:tcW w:w="7229" w:type="dxa"/>
            <w:tcBorders>
              <w:top w:val="single" w:sz="4" w:space="0" w:color="auto"/>
              <w:left w:val="single" w:sz="4" w:space="0" w:color="auto"/>
              <w:bottom w:val="single" w:sz="4" w:space="0" w:color="auto"/>
              <w:right w:val="single" w:sz="4" w:space="0" w:color="auto"/>
            </w:tcBorders>
          </w:tcPr>
          <w:p w14:paraId="24BC15A9" w14:textId="7875D76E" w:rsidR="008D7AD5" w:rsidRDefault="008D7AD5" w:rsidP="00C31CD7">
            <w:pPr>
              <w:pStyle w:val="TabelleStandard"/>
              <w:keepNext/>
              <w:rPr>
                <w:lang w:val="en-GB"/>
              </w:rPr>
            </w:pPr>
            <w:r>
              <w:rPr>
                <w:lang w:val="en-GB"/>
              </w:rPr>
              <w:t>Breaking into an unsecured portion of the application could cause a security leak</w:t>
            </w: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650E7877" w14:textId="77777777" w:rsidR="00174070" w:rsidRPr="00174070"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p w14:paraId="77304AF6" w14:textId="77777777" w:rsidR="00174070" w:rsidRDefault="00174070" w:rsidP="00174070">
      <w:pPr>
        <w:pStyle w:val="Anleitung"/>
        <w:rPr>
          <w:sz w:val="22"/>
          <w:szCs w:val="22"/>
          <w:lang w:val="en-US"/>
        </w:rPr>
      </w:pPr>
      <w:r w:rsidRPr="004F2EC6">
        <w:rPr>
          <w:sz w:val="22"/>
          <w:szCs w:val="22"/>
          <w:lang w:val="en-US"/>
        </w:rPr>
        <w:t xml:space="preserve">This section </w:t>
      </w:r>
      <w:r>
        <w:rPr>
          <w:sz w:val="22"/>
          <w:szCs w:val="22"/>
          <w:lang w:val="en-US"/>
        </w:rPr>
        <w:t>should at least contain the key stakeholders with their name and their role in the project context. This is your starting point for further stakeholder management and analysis.</w:t>
      </w:r>
    </w:p>
    <w:p w14:paraId="12B8C87D" w14:textId="6FBF547D" w:rsidR="00174070" w:rsidRPr="00D01E52" w:rsidRDefault="003F563E" w:rsidP="00174070">
      <w:pPr>
        <w:pStyle w:val="Text"/>
        <w:rPr>
          <w:lang w:val="en-US"/>
        </w:rPr>
      </w:pPr>
      <w:r>
        <w:rPr>
          <w:lang w:val="en-US"/>
        </w:rPr>
        <w:t>[Team members and Cesear]</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 xml:space="preserve">Lukasz </w:t>
            </w:r>
            <w:proofErr w:type="spellStart"/>
            <w:r>
              <w:rPr>
                <w:lang w:val="en-GB"/>
              </w:rPr>
              <w:t>Lubiak</w:t>
            </w:r>
            <w:proofErr w:type="spellEnd"/>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1A3B8F39" w:rsidR="003250E9" w:rsidRPr="00636A36" w:rsidRDefault="008D7AD5" w:rsidP="003250E9">
            <w:pPr>
              <w:pStyle w:val="TabelleStandard"/>
              <w:keepNext/>
              <w:rPr>
                <w:lang w:val="en-GB"/>
              </w:rPr>
            </w:pPr>
            <w:r>
              <w:rPr>
                <w:lang w:val="en-GB"/>
              </w:rPr>
              <w:t>Back End + Flight Page Creation</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0AC8F08" w14:textId="77777777" w:rsidR="003250E9" w:rsidRPr="00636A36" w:rsidRDefault="003250E9" w:rsidP="003250E9">
            <w:pPr>
              <w:pStyle w:val="TabelleStandard"/>
              <w:keepNext/>
              <w:rPr>
                <w:lang w:val="en-GB"/>
              </w:rPr>
            </w:pP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3D52A9B" w14:textId="77777777" w:rsidR="003250E9" w:rsidRPr="00636A36" w:rsidRDefault="003250E9" w:rsidP="003250E9">
            <w:pPr>
              <w:pStyle w:val="TabelleStandard"/>
              <w:keepNext/>
              <w:rPr>
                <w:lang w:val="en-GB"/>
              </w:rPr>
            </w:pP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3250E9" w:rsidP="003250E9">
            <w:pPr>
              <w:pStyle w:val="TabelleStandard"/>
              <w:keepNext/>
              <w:rPr>
                <w:lang w:val="en-GB"/>
              </w:rPr>
            </w:pP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72E1A276" w14:textId="77777777" w:rsidR="00780693" w:rsidRDefault="00780693" w:rsidP="00780693">
      <w:pPr>
        <w:pStyle w:val="Text"/>
        <w:keepNext/>
        <w:rPr>
          <w:lang w:val="en-US"/>
        </w:rPr>
      </w:pPr>
      <w:r w:rsidRPr="000602FD">
        <w:rPr>
          <w:lang w:val="en-US"/>
        </w:rPr>
        <w:t>The project is deemed starte</w:t>
      </w:r>
      <w:r w:rsidR="00642BAB">
        <w:rPr>
          <w:lang w:val="en-US"/>
        </w:rPr>
        <w:t>d with the following signatures:</w:t>
      </w:r>
    </w:p>
    <w:p w14:paraId="54206D93" w14:textId="647BCFED" w:rsidR="003F563E" w:rsidRPr="000602FD" w:rsidRDefault="003F563E" w:rsidP="00780693">
      <w:pPr>
        <w:pStyle w:val="Text"/>
        <w:keepNext/>
        <w:rPr>
          <w:lang w:val="en-US"/>
        </w:rPr>
      </w:pPr>
      <w:r>
        <w:rPr>
          <w:lang w:val="en-US"/>
        </w:rPr>
        <w:t>[Don’t touch]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AD4F39C" w14:textId="61245F20" w:rsidR="003F563E" w:rsidRPr="003F563E" w:rsidRDefault="003F563E" w:rsidP="008D3935">
      <w:pPr>
        <w:pStyle w:val="Text"/>
      </w:pPr>
      <w:r>
        <w:t>[Don’t touch]</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20AAA110" w14:textId="77777777" w:rsidR="00780693" w:rsidRPr="000602FD" w:rsidRDefault="00780693" w:rsidP="00780693">
      <w:pPr>
        <w:pStyle w:val="Text"/>
        <w:rPr>
          <w:lang w:val="en-US"/>
        </w:rPr>
      </w:pPr>
      <w:r w:rsidRPr="000602FD">
        <w:rPr>
          <w:lang w:val="en-US"/>
        </w:rPr>
        <w:br w:type="page"/>
      </w:r>
    </w:p>
    <w:p w14:paraId="4CF198FC" w14:textId="77777777" w:rsidR="00780693" w:rsidRPr="000602FD" w:rsidRDefault="00780693" w:rsidP="00780693">
      <w:pPr>
        <w:pStyle w:val="berschrift1noNumber"/>
        <w:rPr>
          <w:lang w:val="en-US"/>
        </w:rPr>
      </w:pPr>
      <w:bookmarkStart w:id="18" w:name="_Toc178954791"/>
      <w:r w:rsidRPr="000602FD">
        <w:rPr>
          <w:lang w:val="en-US"/>
        </w:rPr>
        <w:lastRenderedPageBreak/>
        <w:t>Annex</w:t>
      </w:r>
      <w:bookmarkEnd w:id="18"/>
    </w:p>
    <w:p w14:paraId="6B86E1E6" w14:textId="77777777" w:rsidR="00780693" w:rsidRPr="000602FD" w:rsidRDefault="00780693" w:rsidP="00780693">
      <w:pPr>
        <w:pStyle w:val="berschrift1Anhang"/>
        <w:rPr>
          <w:lang w:val="en-US"/>
        </w:rPr>
      </w:pPr>
      <w:bookmarkStart w:id="19" w:name="_Toc178954792"/>
      <w:r w:rsidRPr="000602FD">
        <w:rPr>
          <w:lang w:val="en-US"/>
        </w:rPr>
        <w:t>Glossary and abbreviations</w:t>
      </w:r>
      <w:bookmarkEnd w:id="19"/>
    </w:p>
    <w:p w14:paraId="3095130A" w14:textId="77777777" w:rsidR="00780693" w:rsidRDefault="00780693" w:rsidP="00780693">
      <w:pPr>
        <w:pStyle w:val="Anleitung"/>
        <w:rPr>
          <w:lang w:val="en-US"/>
        </w:rPr>
      </w:pPr>
      <w:r w:rsidRPr="000602FD">
        <w:rPr>
          <w:lang w:val="en-US"/>
        </w:rPr>
        <w:t xml:space="preserve">If abbreviations have been used in this document </w:t>
      </w:r>
      <w:r w:rsidR="00642BAB">
        <w:rPr>
          <w:lang w:val="en-US"/>
        </w:rPr>
        <w:t>(</w:t>
      </w:r>
      <w:r w:rsidRPr="000602FD">
        <w:rPr>
          <w:lang w:val="en-US"/>
        </w:rPr>
        <w:t>as well as terms that need to be defined in greater detail</w:t>
      </w:r>
      <w:r w:rsidR="00642BAB">
        <w:rPr>
          <w:lang w:val="en-US"/>
        </w:rPr>
        <w:t xml:space="preserve">), and </w:t>
      </w:r>
      <w:r w:rsidRPr="000602FD">
        <w:rPr>
          <w:lang w:val="en-US"/>
        </w:rPr>
        <w:t xml:space="preserve">common understanding for every user is a prerequisite for the success of the project, this is an opportunity to </w:t>
      </w:r>
      <w:r w:rsidR="00642BAB">
        <w:rPr>
          <w:lang w:val="en-US"/>
        </w:rPr>
        <w:t>explain them</w:t>
      </w:r>
      <w:r w:rsidRPr="000602FD">
        <w:rPr>
          <w:lang w:val="en-US"/>
        </w:rPr>
        <w:t>.</w:t>
      </w:r>
    </w:p>
    <w:p w14:paraId="10388916" w14:textId="1B5DC069" w:rsidR="003F563E" w:rsidRPr="003F563E" w:rsidRDefault="003F563E" w:rsidP="003F563E">
      <w:pPr>
        <w:pStyle w:val="Text"/>
        <w:rPr>
          <w:lang w:val="en-US"/>
        </w:rPr>
      </w:pPr>
      <w:r>
        <w:rPr>
          <w:lang w:val="en-US"/>
        </w:rPr>
        <w:t>[Get rid of page if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04"/>
      </w:tblGrid>
      <w:tr w:rsidR="00780693" w:rsidRPr="000602FD" w14:paraId="1056420A" w14:textId="77777777" w:rsidTr="00F375E5">
        <w:tc>
          <w:tcPr>
            <w:tcW w:w="2338" w:type="dxa"/>
            <w:tcBorders>
              <w:top w:val="single" w:sz="4" w:space="0" w:color="auto"/>
              <w:left w:val="single" w:sz="4" w:space="0" w:color="auto"/>
              <w:bottom w:val="single" w:sz="4" w:space="0" w:color="auto"/>
              <w:right w:val="single" w:sz="4" w:space="0" w:color="auto"/>
            </w:tcBorders>
            <w:shd w:val="clear" w:color="auto" w:fill="C0C0C0"/>
          </w:tcPr>
          <w:p w14:paraId="6208426B" w14:textId="77777777" w:rsidR="00780693" w:rsidRPr="000602FD" w:rsidRDefault="00780693" w:rsidP="00F375E5">
            <w:pPr>
              <w:spacing w:before="120" w:line="20" w:lineRule="atLeast"/>
              <w:rPr>
                <w:lang w:val="en-US"/>
              </w:rPr>
            </w:pPr>
            <w:r w:rsidRPr="000602FD">
              <w:rPr>
                <w:b/>
                <w:bCs/>
                <w:lang w:val="en-US"/>
              </w:rPr>
              <w:t>Term</w:t>
            </w:r>
          </w:p>
        </w:tc>
        <w:tc>
          <w:tcPr>
            <w:tcW w:w="6804" w:type="dxa"/>
            <w:tcBorders>
              <w:top w:val="single" w:sz="4" w:space="0" w:color="auto"/>
              <w:left w:val="single" w:sz="4" w:space="0" w:color="auto"/>
              <w:bottom w:val="single" w:sz="4" w:space="0" w:color="auto"/>
              <w:right w:val="single" w:sz="4" w:space="0" w:color="auto"/>
            </w:tcBorders>
            <w:shd w:val="clear" w:color="auto" w:fill="C0C0C0"/>
          </w:tcPr>
          <w:p w14:paraId="71E8F044" w14:textId="77777777" w:rsidR="00780693" w:rsidRPr="000602FD" w:rsidRDefault="00780693" w:rsidP="00F375E5">
            <w:pPr>
              <w:spacing w:before="120" w:line="20" w:lineRule="atLeast"/>
              <w:rPr>
                <w:lang w:val="en-US"/>
              </w:rPr>
            </w:pPr>
            <w:r w:rsidRPr="000602FD">
              <w:rPr>
                <w:b/>
                <w:bCs/>
                <w:lang w:val="en-US"/>
              </w:rPr>
              <w:t>Explanation</w:t>
            </w:r>
          </w:p>
        </w:tc>
      </w:tr>
      <w:tr w:rsidR="00780693" w:rsidRPr="000602FD" w14:paraId="023FB67D" w14:textId="77777777" w:rsidTr="00F375E5">
        <w:tc>
          <w:tcPr>
            <w:tcW w:w="2338" w:type="dxa"/>
            <w:tcBorders>
              <w:top w:val="single" w:sz="4" w:space="0" w:color="auto"/>
              <w:left w:val="single" w:sz="4" w:space="0" w:color="auto"/>
              <w:bottom w:val="single" w:sz="4" w:space="0" w:color="auto"/>
              <w:right w:val="single" w:sz="4" w:space="0" w:color="auto"/>
            </w:tcBorders>
          </w:tcPr>
          <w:p w14:paraId="58302B4F"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4AFA5FF2" w14:textId="77777777" w:rsidR="00780693" w:rsidRPr="000602FD" w:rsidRDefault="00780693" w:rsidP="00F375E5">
            <w:pPr>
              <w:rPr>
                <w:lang w:val="en-US"/>
              </w:rPr>
            </w:pPr>
          </w:p>
        </w:tc>
      </w:tr>
      <w:tr w:rsidR="00780693" w:rsidRPr="000602FD" w14:paraId="5E88192C" w14:textId="77777777" w:rsidTr="00F375E5">
        <w:tc>
          <w:tcPr>
            <w:tcW w:w="2338" w:type="dxa"/>
            <w:tcBorders>
              <w:top w:val="single" w:sz="4" w:space="0" w:color="auto"/>
              <w:left w:val="single" w:sz="4" w:space="0" w:color="auto"/>
              <w:bottom w:val="single" w:sz="4" w:space="0" w:color="auto"/>
              <w:right w:val="single" w:sz="4" w:space="0" w:color="auto"/>
            </w:tcBorders>
          </w:tcPr>
          <w:p w14:paraId="61487847"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43B35B4" w14:textId="77777777" w:rsidR="00780693" w:rsidRPr="000602FD" w:rsidRDefault="00780693" w:rsidP="00F375E5">
            <w:pPr>
              <w:rPr>
                <w:lang w:val="en-US"/>
              </w:rPr>
            </w:pPr>
          </w:p>
        </w:tc>
      </w:tr>
      <w:tr w:rsidR="00780693" w:rsidRPr="000602FD" w14:paraId="48F16623" w14:textId="77777777" w:rsidTr="00F375E5">
        <w:tc>
          <w:tcPr>
            <w:tcW w:w="2338" w:type="dxa"/>
            <w:tcBorders>
              <w:top w:val="single" w:sz="4" w:space="0" w:color="auto"/>
              <w:left w:val="single" w:sz="4" w:space="0" w:color="auto"/>
              <w:bottom w:val="single" w:sz="4" w:space="0" w:color="auto"/>
              <w:right w:val="single" w:sz="4" w:space="0" w:color="auto"/>
            </w:tcBorders>
          </w:tcPr>
          <w:p w14:paraId="263AA492"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2C84AFC" w14:textId="77777777" w:rsidR="00780693" w:rsidRPr="000602FD" w:rsidRDefault="00780693" w:rsidP="00F375E5">
            <w:pPr>
              <w:rPr>
                <w:lang w:val="en-US"/>
              </w:rPr>
            </w:pPr>
          </w:p>
        </w:tc>
      </w:tr>
      <w:tr w:rsidR="006107C8" w:rsidRPr="000602FD" w14:paraId="398D7C34" w14:textId="77777777" w:rsidTr="00F375E5">
        <w:tc>
          <w:tcPr>
            <w:tcW w:w="2338" w:type="dxa"/>
            <w:tcBorders>
              <w:top w:val="single" w:sz="4" w:space="0" w:color="auto"/>
              <w:left w:val="single" w:sz="4" w:space="0" w:color="auto"/>
              <w:bottom w:val="single" w:sz="4" w:space="0" w:color="auto"/>
              <w:right w:val="single" w:sz="4" w:space="0" w:color="auto"/>
            </w:tcBorders>
          </w:tcPr>
          <w:p w14:paraId="6FE81638"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5A94374" w14:textId="77777777" w:rsidR="006107C8" w:rsidRPr="000602FD" w:rsidRDefault="006107C8" w:rsidP="00F375E5">
            <w:pPr>
              <w:rPr>
                <w:lang w:val="en-US"/>
              </w:rPr>
            </w:pPr>
          </w:p>
        </w:tc>
      </w:tr>
      <w:tr w:rsidR="006107C8" w:rsidRPr="000602FD" w14:paraId="0F06F4DD" w14:textId="77777777" w:rsidTr="00F375E5">
        <w:tc>
          <w:tcPr>
            <w:tcW w:w="2338" w:type="dxa"/>
            <w:tcBorders>
              <w:top w:val="single" w:sz="4" w:space="0" w:color="auto"/>
              <w:left w:val="single" w:sz="4" w:space="0" w:color="auto"/>
              <w:bottom w:val="single" w:sz="4" w:space="0" w:color="auto"/>
              <w:right w:val="single" w:sz="4" w:space="0" w:color="auto"/>
            </w:tcBorders>
          </w:tcPr>
          <w:p w14:paraId="03E2A02D"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28278430" w14:textId="77777777" w:rsidR="006107C8" w:rsidRPr="000602FD" w:rsidRDefault="006107C8" w:rsidP="00F375E5">
            <w:pPr>
              <w:rPr>
                <w:lang w:val="en-US"/>
              </w:rPr>
            </w:pPr>
          </w:p>
        </w:tc>
      </w:tr>
    </w:tbl>
    <w:p w14:paraId="18EC8A72" w14:textId="77777777" w:rsidR="00780693" w:rsidRDefault="00780693" w:rsidP="00780693">
      <w:pPr>
        <w:rPr>
          <w:lang w:val="en-US"/>
        </w:rPr>
      </w:pPr>
    </w:p>
    <w:p w14:paraId="4587E7D1" w14:textId="77777777" w:rsidR="006107C8" w:rsidRDefault="006107C8" w:rsidP="00780693">
      <w:pPr>
        <w:rPr>
          <w:lang w:val="en-US"/>
        </w:rPr>
      </w:pPr>
    </w:p>
    <w:p w14:paraId="09D523CE" w14:textId="77777777" w:rsidR="00780693" w:rsidRPr="000602FD" w:rsidRDefault="00780693" w:rsidP="00780693">
      <w:pPr>
        <w:rPr>
          <w:lang w:val="en-US"/>
        </w:rPr>
      </w:pPr>
    </w:p>
    <w:sectPr w:rsidR="00780693" w:rsidRPr="000602FD" w:rsidSect="00587F05">
      <w:headerReference w:type="default" r:id="rId8"/>
      <w:footerReference w:type="default" r:id="rId9"/>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7C6B5" w14:textId="77777777" w:rsidR="004B2310" w:rsidRDefault="004B2310">
      <w:r>
        <w:separator/>
      </w:r>
    </w:p>
  </w:endnote>
  <w:endnote w:type="continuationSeparator" w:id="0">
    <w:p w14:paraId="6A98D7EB" w14:textId="77777777" w:rsidR="004B2310" w:rsidRDefault="004B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3CC9F3BF"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643901">
      <w:rPr>
        <w:noProof/>
      </w:rPr>
      <w:t>01.11.24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1FF79" w14:textId="77777777" w:rsidR="004B2310" w:rsidRDefault="004B2310">
      <w:r>
        <w:separator/>
      </w:r>
    </w:p>
  </w:footnote>
  <w:footnote w:type="continuationSeparator" w:id="0">
    <w:p w14:paraId="6A23ABD5" w14:textId="77777777" w:rsidR="004B2310" w:rsidRDefault="004B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2653"/>
    <w:rsid w:val="00483959"/>
    <w:rsid w:val="004A7CCA"/>
    <w:rsid w:val="004B02C2"/>
    <w:rsid w:val="004B2310"/>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43901"/>
    <w:rsid w:val="00650C6E"/>
    <w:rsid w:val="00652F68"/>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1389D"/>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1CDB"/>
    <w:rsid w:val="00857474"/>
    <w:rsid w:val="00867E0F"/>
    <w:rsid w:val="0087510F"/>
    <w:rsid w:val="00890068"/>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2422C"/>
    <w:rsid w:val="00C33372"/>
    <w:rsid w:val="00C371B2"/>
    <w:rsid w:val="00C37FBF"/>
    <w:rsid w:val="00C429C6"/>
    <w:rsid w:val="00C53121"/>
    <w:rsid w:val="00C66E48"/>
    <w:rsid w:val="00C7214D"/>
    <w:rsid w:val="00C755AD"/>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3F82"/>
    <w:rsid w:val="00F957D0"/>
    <w:rsid w:val="00FA3216"/>
    <w:rsid w:val="00FA4C73"/>
    <w:rsid w:val="00FB0AA7"/>
    <w:rsid w:val="00FB42FF"/>
    <w:rsid w:val="00FC08D1"/>
    <w:rsid w:val="00FC7C60"/>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0</TotalTime>
  <Pages>13</Pages>
  <Words>1599</Words>
  <Characters>9118</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10696</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Aviel San Agustin</cp:lastModifiedBy>
  <cp:revision>2</cp:revision>
  <cp:lastPrinted>2006-09-11T12:47:00Z</cp:lastPrinted>
  <dcterms:created xsi:type="dcterms:W3CDTF">2024-11-01T21:47:00Z</dcterms:created>
  <dcterms:modified xsi:type="dcterms:W3CDTF">2024-11-01T21:47:00Z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